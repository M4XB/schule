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DD335" w14:textId="77777777" w:rsidR="00F5669C" w:rsidRDefault="006E505B" w:rsidP="004A3D0E">
      <w:pPr>
        <w:pStyle w:val="Titel"/>
        <w:tabs>
          <w:tab w:val="right" w:pos="9639"/>
        </w:tabs>
        <w:spacing w:line="360" w:lineRule="exact"/>
        <w:rPr>
          <w:sz w:val="28"/>
        </w:rPr>
      </w:pPr>
      <w:r>
        <w:rPr>
          <w:sz w:val="28"/>
        </w:rPr>
        <w:t>Bitmap-Grafiken</w:t>
      </w:r>
    </w:p>
    <w:p w14:paraId="633DD336" w14:textId="77777777" w:rsidR="00F5669C" w:rsidRDefault="00F5669C" w:rsidP="00620C54">
      <w:pPr>
        <w:pStyle w:val="Titel"/>
        <w:tabs>
          <w:tab w:val="right" w:pos="7740"/>
        </w:tabs>
      </w:pPr>
    </w:p>
    <w:p w14:paraId="633DD337" w14:textId="77777777" w:rsidR="00520B5E" w:rsidRDefault="00AE0ACB" w:rsidP="00AE0ACB">
      <w:pPr>
        <w:tabs>
          <w:tab w:val="right" w:pos="9639"/>
        </w:tabs>
      </w:pPr>
      <w:r w:rsidRPr="00AE0ACB">
        <w:rPr>
          <w:b/>
        </w:rPr>
        <w:t>Information</w:t>
      </w:r>
      <w:r w:rsidR="00520B5E">
        <w:rPr>
          <w:b/>
        </w:rPr>
        <w:t xml:space="preserve"> zu den Aufgabe</w:t>
      </w:r>
      <w:r w:rsidR="00056D29">
        <w:rPr>
          <w:b/>
        </w:rPr>
        <w:t>n:</w:t>
      </w:r>
      <w:r w:rsidR="00520B5E">
        <w:br/>
      </w:r>
      <w:r>
        <w:t xml:space="preserve">Der Begriff </w:t>
      </w:r>
      <w:r w:rsidRPr="00AE0ACB">
        <w:rPr>
          <w:i/>
        </w:rPr>
        <w:t>Punktdichte</w:t>
      </w:r>
      <w:r>
        <w:t xml:space="preserve"> gibt an, wie viele Bildpunkte auf einer bestimmten Strecke untergebracht sind. </w:t>
      </w:r>
      <w:r w:rsidR="00520B5E" w:rsidRPr="00520B5E">
        <w:rPr>
          <w:b/>
        </w:rPr>
        <w:t>Bsp</w:t>
      </w:r>
      <w:r w:rsidR="00520B5E">
        <w:t xml:space="preserve">.: </w:t>
      </w:r>
      <w:r>
        <w:t xml:space="preserve">Bei einer Breite </w:t>
      </w:r>
      <w:r w:rsidRPr="00AE0ACB">
        <w:rPr>
          <w:i/>
        </w:rPr>
        <w:t>a</w:t>
      </w:r>
      <w:r>
        <w:t xml:space="preserve"> des unten angegebenen Bildes von 3 cm, beträgt die horizontale Punktdichte </w:t>
      </w:r>
      <w:r w:rsidR="00520B5E">
        <w:t xml:space="preserve">8 Pixel/cm. Die Punktdichte wird oft auch als </w:t>
      </w:r>
      <w:r w:rsidR="00520B5E" w:rsidRPr="00520B5E">
        <w:rPr>
          <w:b/>
          <w:i/>
        </w:rPr>
        <w:t>Auflösung</w:t>
      </w:r>
      <w:r w:rsidR="00520B5E">
        <w:t xml:space="preserve"> bezeichnet und wird meistens in </w:t>
      </w:r>
      <w:r w:rsidR="00520B5E" w:rsidRPr="00520B5E">
        <w:rPr>
          <w:b/>
          <w:i/>
        </w:rPr>
        <w:t>dpi</w:t>
      </w:r>
      <w:r w:rsidR="00520B5E">
        <w:t xml:space="preserve"> (dpi = </w:t>
      </w:r>
      <w:r w:rsidR="00520B5E" w:rsidRPr="00AE0ACB">
        <w:rPr>
          <w:b/>
        </w:rPr>
        <w:t>d</w:t>
      </w:r>
      <w:r w:rsidR="00520B5E">
        <w:t xml:space="preserve">ots </w:t>
      </w:r>
      <w:r w:rsidR="00520B5E" w:rsidRPr="00AE0ACB">
        <w:rPr>
          <w:b/>
        </w:rPr>
        <w:t>p</w:t>
      </w:r>
      <w:r w:rsidR="00520B5E">
        <w:t xml:space="preserve">er </w:t>
      </w:r>
      <w:r w:rsidR="00520B5E" w:rsidRPr="00AE0ACB">
        <w:rPr>
          <w:b/>
        </w:rPr>
        <w:t>i</w:t>
      </w:r>
      <w:r w:rsidR="00520B5E">
        <w:t xml:space="preserve">nch) oder in </w:t>
      </w:r>
      <w:r w:rsidR="00520B5E" w:rsidRPr="00520B5E">
        <w:rPr>
          <w:b/>
          <w:i/>
        </w:rPr>
        <w:t>ppi</w:t>
      </w:r>
      <w:r w:rsidR="00520B5E">
        <w:t xml:space="preserve"> (pixel per inch) gemessen, also Punkte pro Inch. Dabei entspricht 1 Inch 2,54 cm.</w:t>
      </w:r>
    </w:p>
    <w:p w14:paraId="633DD338" w14:textId="77777777" w:rsidR="00AE0ACB" w:rsidRDefault="00AE0ACB" w:rsidP="00AE0ACB">
      <w:pPr>
        <w:tabs>
          <w:tab w:val="right" w:pos="9639"/>
        </w:tabs>
        <w:jc w:val="center"/>
      </w:pPr>
      <w:r>
        <w:rPr>
          <w:noProof/>
        </w:rPr>
        <w:drawing>
          <wp:inline distT="0" distB="0" distL="0" distR="0" wp14:anchorId="633DD34B" wp14:editId="633DD34C">
            <wp:extent cx="1600200" cy="1379483"/>
            <wp:effectExtent l="0" t="0" r="0" b="0"/>
            <wp:docPr id="1" name="Grafik 1" descr="http://upload.wikimedia.org/wikipedia/commons/thumb/3/3f/Aufloesung_erklaert.svg/290px-Aufloesung_erklaer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3/3f/Aufloesung_erklaert.svg/290px-Aufloesung_erklaert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7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D339" w14:textId="77777777" w:rsidR="00AE0ACB" w:rsidRDefault="00AE0ACB" w:rsidP="00AE0ACB">
      <w:pPr>
        <w:tabs>
          <w:tab w:val="right" w:pos="9639"/>
        </w:tabs>
      </w:pPr>
    </w:p>
    <w:p w14:paraId="633DD33A" w14:textId="155C5038" w:rsidR="00520B5E" w:rsidRDefault="00520B5E" w:rsidP="00520B5E">
      <w:pPr>
        <w:numPr>
          <w:ilvl w:val="0"/>
          <w:numId w:val="43"/>
        </w:numPr>
        <w:tabs>
          <w:tab w:val="right" w:pos="9639"/>
        </w:tabs>
      </w:pPr>
      <w:r>
        <w:t xml:space="preserve">Welche horizontale Auflösung hat das obere Bild in dpi?  Antwort: </w:t>
      </w:r>
      <w:r w:rsidR="00F3505E">
        <w:t>8*2,54=20,32</w:t>
      </w:r>
    </w:p>
    <w:p w14:paraId="633DD33B" w14:textId="77777777" w:rsidR="00520B5E" w:rsidRDefault="00520B5E" w:rsidP="00520B5E">
      <w:pPr>
        <w:tabs>
          <w:tab w:val="right" w:pos="9639"/>
        </w:tabs>
      </w:pPr>
    </w:p>
    <w:p w14:paraId="633DD33C" w14:textId="77777777" w:rsidR="00AE0ACB" w:rsidRDefault="00AE0ACB" w:rsidP="00520B5E">
      <w:pPr>
        <w:numPr>
          <w:ilvl w:val="0"/>
          <w:numId w:val="43"/>
        </w:numPr>
        <w:tabs>
          <w:tab w:val="right" w:pos="9639"/>
        </w:tabs>
      </w:pPr>
      <w:r>
        <w:t xml:space="preserve">Laut Herstellerangabe soll Ihr neues Handy  eine Punktdichte </w:t>
      </w:r>
      <w:r w:rsidR="00520B5E">
        <w:t>von 326</w:t>
      </w:r>
      <w:r>
        <w:t xml:space="preserve"> </w:t>
      </w:r>
      <w:r w:rsidR="00520B5E">
        <w:t>p</w:t>
      </w:r>
      <w:r>
        <w:t xml:space="preserve">pi haben. </w:t>
      </w:r>
      <w:r w:rsidR="00520B5E">
        <w:t>Das Gerät hat eine Bildschirmbreite von 3,5</w:t>
      </w:r>
      <w:r w:rsidR="00520B5E">
        <w:sym w:font="Symbol" w:char="F0A2"/>
      </w:r>
      <w:r w:rsidR="00520B5E">
        <w:sym w:font="Symbol" w:char="F0A2"/>
      </w:r>
      <w:r w:rsidR="00520B5E">
        <w:t xml:space="preserve"> (Anm.: 1</w:t>
      </w:r>
      <w:r w:rsidR="00520B5E">
        <w:sym w:font="Symbol" w:char="F0A2"/>
      </w:r>
      <w:r w:rsidR="00520B5E">
        <w:sym w:font="Symbol" w:char="F0A2"/>
      </w:r>
      <w:r w:rsidR="00520B5E">
        <w:t xml:space="preserve"> = 1 Zoll = 1 Inch = 2,54 cm)</w:t>
      </w:r>
      <w:r w:rsidR="00520B5E">
        <w:br/>
        <w:t>Wie viele Pixel kann das Gerät in der Breite darstellen? (Rechenweg nicht vergessen)</w:t>
      </w:r>
    </w:p>
    <w:p w14:paraId="633DD33F" w14:textId="7E038F0A" w:rsidR="00AE0ACB" w:rsidRDefault="003D3453" w:rsidP="00AE0ACB">
      <w:pPr>
        <w:tabs>
          <w:tab w:val="right" w:pos="9639"/>
        </w:tabs>
        <w:ind w:left="360"/>
      </w:pPr>
      <w:r>
        <w:t>326</w:t>
      </w:r>
      <w:r w:rsidR="002C5933">
        <w:t>*3,5= 1141p</w:t>
      </w:r>
    </w:p>
    <w:p w14:paraId="633DD340" w14:textId="77777777" w:rsidR="00B667CD" w:rsidRDefault="00B667CD" w:rsidP="00B667CD">
      <w:pPr>
        <w:tabs>
          <w:tab w:val="right" w:pos="9639"/>
        </w:tabs>
      </w:pPr>
    </w:p>
    <w:p w14:paraId="633DD341" w14:textId="1FDB501C" w:rsidR="00B667CD" w:rsidRDefault="00056D29" w:rsidP="00B667CD">
      <w:pPr>
        <w:numPr>
          <w:ilvl w:val="0"/>
          <w:numId w:val="43"/>
        </w:numPr>
        <w:tabs>
          <w:tab w:val="right" w:pos="9639"/>
        </w:tabs>
      </w:pPr>
      <w:r>
        <w:t xml:space="preserve">Ein DIN A4-Blatt (etwa 21 cm breit und 29 cm hoch) wird eingescannt. </w:t>
      </w:r>
      <w:r w:rsidR="00B667CD">
        <w:t xml:space="preserve">Die Druckauflösung beträgt 300 dpi, was bedeutet, dass auf einer Länge von einem </w:t>
      </w:r>
      <w:r>
        <w:t xml:space="preserve">Inch/Zoll 300 Pixel gedruckt werden (Auf einem </w:t>
      </w:r>
      <w:r w:rsidR="00B667CD">
        <w:t xml:space="preserve">cm </w:t>
      </w:r>
      <w:r>
        <w:t xml:space="preserve">wer4den </w:t>
      </w:r>
      <w:r w:rsidR="00B667CD">
        <w:t>118 Pixel gedruckt. Wie groß ist das Speicherabbild für dieses Blatt, wenn für jeden Bildpunkt 1 Bit benötigt wird? (Anm.: Man spricht von einer Farbtiefe von 1 Bit</w:t>
      </w:r>
      <w:r>
        <w:t xml:space="preserve"> und/oder auch von schwarz/weiß-Grafik</w:t>
      </w:r>
      <w:r w:rsidR="00B667CD">
        <w:t>)</w:t>
      </w:r>
      <w:r w:rsidR="009B2EBF">
        <w:t xml:space="preserve"> </w:t>
      </w:r>
    </w:p>
    <w:p w14:paraId="633DD345" w14:textId="2A64FF6C" w:rsidR="00E33A88" w:rsidRDefault="001A6346" w:rsidP="004A3D0E">
      <w:pPr>
        <w:tabs>
          <w:tab w:val="right" w:pos="9180"/>
        </w:tabs>
      </w:pPr>
      <w:r>
        <w:t>((21*118)*(29*118))*1=8479716</w:t>
      </w:r>
    </w:p>
    <w:p w14:paraId="7FA792AB" w14:textId="0692D1CF" w:rsidR="001A6346" w:rsidRDefault="001A6346" w:rsidP="004A3D0E">
      <w:pPr>
        <w:tabs>
          <w:tab w:val="right" w:pos="9180"/>
        </w:tabs>
      </w:pPr>
      <w:r>
        <w:t>8479716/8 = 1059965B = 1,06MB = 1,01MiB</w:t>
      </w:r>
    </w:p>
    <w:p w14:paraId="633DD346" w14:textId="77777777" w:rsidR="00056D29" w:rsidRDefault="00056D29" w:rsidP="004A3D0E">
      <w:pPr>
        <w:tabs>
          <w:tab w:val="right" w:pos="9180"/>
        </w:tabs>
        <w:rPr>
          <w:b/>
        </w:rPr>
      </w:pPr>
      <w:r w:rsidRPr="00056D29">
        <w:rPr>
          <w:b/>
        </w:rPr>
        <w:t>Vertiefungsaufgabe</w:t>
      </w:r>
    </w:p>
    <w:p w14:paraId="633DD347" w14:textId="77777777" w:rsidR="00056D29" w:rsidRPr="00056D29" w:rsidRDefault="00056D29" w:rsidP="004A3D0E">
      <w:pPr>
        <w:tabs>
          <w:tab w:val="right" w:pos="9180"/>
        </w:tabs>
        <w:rPr>
          <w:b/>
        </w:rPr>
      </w:pPr>
    </w:p>
    <w:p w14:paraId="633DD348" w14:textId="77777777" w:rsidR="00056D29" w:rsidRDefault="00056D29" w:rsidP="00056D29">
      <w:pPr>
        <w:numPr>
          <w:ilvl w:val="0"/>
          <w:numId w:val="43"/>
        </w:numPr>
        <w:tabs>
          <w:tab w:val="right" w:pos="9639"/>
        </w:tabs>
      </w:pPr>
      <w:r>
        <w:t>Sie bedrucken ein DIN A4-Blatt. Die Druckauflösung beträgt 300 dpi, die Farbtiefe 24 Bit. Wie viel Speicher wird für die Darstellung der Druckseite als unkomprimiertes Bitmap benötigt?</w:t>
      </w:r>
    </w:p>
    <w:p w14:paraId="633DD349" w14:textId="22A3C505" w:rsidR="00056D29" w:rsidRDefault="001A6346" w:rsidP="00056D29">
      <w:pPr>
        <w:tabs>
          <w:tab w:val="right" w:pos="9639"/>
        </w:tabs>
      </w:pPr>
      <w:r>
        <w:t>((21*118)*(29*118))*24=203513184</w:t>
      </w:r>
    </w:p>
    <w:p w14:paraId="33F3BEA2" w14:textId="674514EF" w:rsidR="001A6346" w:rsidRPr="001A6346" w:rsidRDefault="001A6346" w:rsidP="00056D29">
      <w:pPr>
        <w:tabs>
          <w:tab w:val="right" w:pos="9639"/>
        </w:tabs>
      </w:pPr>
      <w:r>
        <w:t>203513184/8 =25439148B = 25,44MB = 24,26MiB</w:t>
      </w:r>
      <w:bookmarkStart w:id="0" w:name="_GoBack"/>
      <w:bookmarkEnd w:id="0"/>
      <w:r>
        <w:t xml:space="preserve"> </w:t>
      </w:r>
    </w:p>
    <w:p w14:paraId="633DD34A" w14:textId="77777777" w:rsidR="00056D29" w:rsidRDefault="00056D29" w:rsidP="004A3D0E">
      <w:pPr>
        <w:tabs>
          <w:tab w:val="right" w:pos="9180"/>
        </w:tabs>
      </w:pPr>
    </w:p>
    <w:sectPr w:rsidR="00056D29" w:rsidSect="00093B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5" w:right="1134" w:bottom="1134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31EA5C" w14:textId="77777777" w:rsidR="008E741B" w:rsidRDefault="008E741B">
      <w:r>
        <w:separator/>
      </w:r>
    </w:p>
  </w:endnote>
  <w:endnote w:type="continuationSeparator" w:id="0">
    <w:p w14:paraId="62C193E1" w14:textId="77777777" w:rsidR="008E741B" w:rsidRDefault="008E7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7A5BB" w14:textId="77777777" w:rsidR="00E06224" w:rsidRDefault="00E0622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DD351" w14:textId="77777777" w:rsidR="00AA216B" w:rsidRDefault="00AA216B" w:rsidP="00820C70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>Grundlagen der Rechnertechnik</w:t>
    </w:r>
    <w:r>
      <w:tab/>
    </w:r>
  </w:p>
  <w:p w14:paraId="633DD352" w14:textId="704BA2EB" w:rsidR="00A5572A" w:rsidRPr="00AA216B" w:rsidRDefault="00820C70" w:rsidP="00A87F1D">
    <w:pPr>
      <w:pStyle w:val="Fuzeile"/>
      <w:tabs>
        <w:tab w:val="clear" w:pos="9072"/>
        <w:tab w:val="right" w:pos="9639"/>
      </w:tabs>
    </w:pPr>
    <w:r>
      <w:rPr>
        <w:rStyle w:val="Seitenzahl"/>
      </w:rPr>
      <w:tab/>
    </w:r>
    <w:r w:rsidR="00AA216B">
      <w:rPr>
        <w:rStyle w:val="Seitenzahl"/>
      </w:rPr>
      <w:t xml:space="preserve">Seite </w:t>
    </w:r>
    <w:r w:rsidR="00AA216B">
      <w:rPr>
        <w:rStyle w:val="Seitenzahl"/>
      </w:rPr>
      <w:fldChar w:fldCharType="begin"/>
    </w:r>
    <w:r w:rsidR="00AA216B">
      <w:rPr>
        <w:rStyle w:val="Seitenzahl"/>
      </w:rPr>
      <w:instrText xml:space="preserve"> PAGE </w:instrText>
    </w:r>
    <w:r w:rsidR="00AA216B">
      <w:rPr>
        <w:rStyle w:val="Seitenzahl"/>
      </w:rPr>
      <w:fldChar w:fldCharType="separate"/>
    </w:r>
    <w:r w:rsidR="001A6346">
      <w:rPr>
        <w:rStyle w:val="Seitenzahl"/>
        <w:noProof/>
      </w:rPr>
      <w:t>1</w:t>
    </w:r>
    <w:r w:rsidR="00AA216B">
      <w:rPr>
        <w:rStyle w:val="Seitenzahl"/>
      </w:rPr>
      <w:fldChar w:fldCharType="end"/>
    </w:r>
    <w:r>
      <w:rPr>
        <w:rStyle w:val="Seitenzahl"/>
      </w:rPr>
      <w:tab/>
    </w:r>
    <w:r w:rsidR="00E06224">
      <w:rPr>
        <w:rStyle w:val="Seitenzahl"/>
      </w:rPr>
      <w:t>25</w:t>
    </w:r>
    <w:r w:rsidR="00AA216B">
      <w:rPr>
        <w:rStyle w:val="Seitenzahl"/>
      </w:rPr>
      <w:t>.</w:t>
    </w:r>
    <w:r w:rsidR="00CE70A6">
      <w:rPr>
        <w:rStyle w:val="Seitenzahl"/>
      </w:rPr>
      <w:t>0</w:t>
    </w:r>
    <w:r w:rsidR="00E06224">
      <w:rPr>
        <w:rStyle w:val="Seitenzahl"/>
      </w:rPr>
      <w:t>9</w:t>
    </w:r>
    <w:r w:rsidR="00AA216B">
      <w:rPr>
        <w:rStyle w:val="Seitenzahl"/>
      </w:rPr>
      <w:t>.</w:t>
    </w:r>
    <w:r w:rsidR="00317098">
      <w:rPr>
        <w:rStyle w:val="Seitenzahl"/>
      </w:rPr>
      <w:t>1</w:t>
    </w:r>
    <w:r w:rsidR="00E06224">
      <w:rPr>
        <w:rStyle w:val="Seitenzahl"/>
      </w:rPr>
      <w:t>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42FFB" w14:textId="77777777" w:rsidR="00E06224" w:rsidRDefault="00E0622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6E6A49" w14:textId="77777777" w:rsidR="008E741B" w:rsidRDefault="008E741B">
      <w:r>
        <w:separator/>
      </w:r>
    </w:p>
  </w:footnote>
  <w:footnote w:type="continuationSeparator" w:id="0">
    <w:p w14:paraId="54135519" w14:textId="77777777" w:rsidR="008E741B" w:rsidRDefault="008E7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BD78D" w14:textId="77777777" w:rsidR="00E06224" w:rsidRDefault="00E0622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11F97" w14:textId="77777777" w:rsidR="00E06224" w:rsidRDefault="00E0622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38404C" w14:textId="77777777" w:rsidR="00E06224" w:rsidRDefault="00E0622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6617"/>
    <w:multiLevelType w:val="multilevel"/>
    <w:tmpl w:val="F6DCF6F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72B3649"/>
    <w:multiLevelType w:val="hybridMultilevel"/>
    <w:tmpl w:val="461AC4A8"/>
    <w:lvl w:ilvl="0" w:tplc="48508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75470"/>
    <w:multiLevelType w:val="hybridMultilevel"/>
    <w:tmpl w:val="92B475CE"/>
    <w:lvl w:ilvl="0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5CEFC2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07630485"/>
    <w:multiLevelType w:val="hybridMultilevel"/>
    <w:tmpl w:val="12BAE90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E458DC"/>
    <w:multiLevelType w:val="hybridMultilevel"/>
    <w:tmpl w:val="CC8CC6AE"/>
    <w:lvl w:ilvl="0" w:tplc="B2E8E75A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5" w15:restartNumberingAfterBreak="0">
    <w:nsid w:val="11B45E9D"/>
    <w:multiLevelType w:val="multilevel"/>
    <w:tmpl w:val="B6266F5A"/>
    <w:lvl w:ilvl="0">
      <w:start w:val="4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3AE38E8"/>
    <w:multiLevelType w:val="hybridMultilevel"/>
    <w:tmpl w:val="A162C41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5CEFC2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14B936F2"/>
    <w:multiLevelType w:val="hybridMultilevel"/>
    <w:tmpl w:val="2374976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5CEFC2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1E514AF4"/>
    <w:multiLevelType w:val="hybridMultilevel"/>
    <w:tmpl w:val="74DA38C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0EB11AA"/>
    <w:multiLevelType w:val="multilevel"/>
    <w:tmpl w:val="84C26494"/>
    <w:lvl w:ilvl="0">
      <w:start w:val="4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0" w15:restartNumberingAfterBreak="0">
    <w:nsid w:val="22D449FF"/>
    <w:multiLevelType w:val="multilevel"/>
    <w:tmpl w:val="1EF28C0E"/>
    <w:lvl w:ilvl="0">
      <w:start w:val="1"/>
      <w:numFmt w:val="bullet"/>
      <w:lvlText w:val="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915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09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4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815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9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3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715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895" w:hanging="180"/>
      </w:pPr>
      <w:rPr>
        <w:rFonts w:hint="default"/>
      </w:rPr>
    </w:lvl>
  </w:abstractNum>
  <w:abstractNum w:abstractNumId="11" w15:restartNumberingAfterBreak="0">
    <w:nsid w:val="23E70C42"/>
    <w:multiLevelType w:val="hybridMultilevel"/>
    <w:tmpl w:val="C28E3E8A"/>
    <w:lvl w:ilvl="0" w:tplc="EC8E9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664FA"/>
    <w:multiLevelType w:val="hybridMultilevel"/>
    <w:tmpl w:val="7EA2A8A2"/>
    <w:lvl w:ilvl="0" w:tplc="4EB26D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8E9F5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D930A9"/>
    <w:multiLevelType w:val="multilevel"/>
    <w:tmpl w:val="7AEE966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915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09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4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815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9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3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715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895" w:hanging="180"/>
      </w:pPr>
      <w:rPr>
        <w:rFonts w:hint="default"/>
      </w:rPr>
    </w:lvl>
  </w:abstractNum>
  <w:abstractNum w:abstractNumId="14" w15:restartNumberingAfterBreak="0">
    <w:nsid w:val="2DFB4276"/>
    <w:multiLevelType w:val="hybridMultilevel"/>
    <w:tmpl w:val="D9924AF8"/>
    <w:lvl w:ilvl="0" w:tplc="48508E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8508E76">
      <w:start w:val="4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231D80"/>
    <w:multiLevelType w:val="hybridMultilevel"/>
    <w:tmpl w:val="E168E2A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5CEFC2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2F906789"/>
    <w:multiLevelType w:val="hybridMultilevel"/>
    <w:tmpl w:val="71FAF17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0D3DDA"/>
    <w:multiLevelType w:val="hybridMultilevel"/>
    <w:tmpl w:val="3A46005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5CEFC2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3B597801"/>
    <w:multiLevelType w:val="hybridMultilevel"/>
    <w:tmpl w:val="3EF0FF6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5CEFC2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3C8A41CC"/>
    <w:multiLevelType w:val="hybridMultilevel"/>
    <w:tmpl w:val="E5A6C91C"/>
    <w:lvl w:ilvl="0" w:tplc="EC8E9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E241E"/>
    <w:multiLevelType w:val="multilevel"/>
    <w:tmpl w:val="F6DCF6F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43CF279F"/>
    <w:multiLevelType w:val="hybridMultilevel"/>
    <w:tmpl w:val="52109058"/>
    <w:lvl w:ilvl="0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44CF7B2D"/>
    <w:multiLevelType w:val="hybridMultilevel"/>
    <w:tmpl w:val="9FDE88A0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44E1C"/>
    <w:multiLevelType w:val="hybridMultilevel"/>
    <w:tmpl w:val="9642E4F2"/>
    <w:lvl w:ilvl="0" w:tplc="8F38EAD8">
      <w:start w:val="1"/>
      <w:numFmt w:val="bullet"/>
      <w:lvlText w:val="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auto"/>
        <w:sz w:val="24"/>
        <w:szCs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A7599"/>
    <w:multiLevelType w:val="hybridMultilevel"/>
    <w:tmpl w:val="89FA9FDE"/>
    <w:lvl w:ilvl="0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498942C4"/>
    <w:multiLevelType w:val="hybridMultilevel"/>
    <w:tmpl w:val="4B9869D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5CEFC2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6" w15:restartNumberingAfterBreak="0">
    <w:nsid w:val="49D7116C"/>
    <w:multiLevelType w:val="hybridMultilevel"/>
    <w:tmpl w:val="0F8CC30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5CEFC2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7" w15:restartNumberingAfterBreak="0">
    <w:nsid w:val="4B2D4884"/>
    <w:multiLevelType w:val="hybridMultilevel"/>
    <w:tmpl w:val="5DF8540E"/>
    <w:lvl w:ilvl="0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50001B"/>
    <w:multiLevelType w:val="multilevel"/>
    <w:tmpl w:val="92B475C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9" w15:restartNumberingAfterBreak="0">
    <w:nsid w:val="4E850EE4"/>
    <w:multiLevelType w:val="hybridMultilevel"/>
    <w:tmpl w:val="FAB6AFD8"/>
    <w:lvl w:ilvl="0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D0401A"/>
    <w:multiLevelType w:val="multilevel"/>
    <w:tmpl w:val="7AEE966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915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09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4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815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9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3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715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895" w:hanging="180"/>
      </w:pPr>
      <w:rPr>
        <w:rFonts w:hint="default"/>
      </w:rPr>
    </w:lvl>
  </w:abstractNum>
  <w:abstractNum w:abstractNumId="31" w15:restartNumberingAfterBreak="0">
    <w:nsid w:val="5106268B"/>
    <w:multiLevelType w:val="hybridMultilevel"/>
    <w:tmpl w:val="D9E00BDE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97057"/>
    <w:multiLevelType w:val="multilevel"/>
    <w:tmpl w:val="F6DCF6F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51EA5222"/>
    <w:multiLevelType w:val="hybridMultilevel"/>
    <w:tmpl w:val="72E07612"/>
    <w:lvl w:ilvl="0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4" w15:restartNumberingAfterBreak="0">
    <w:nsid w:val="574F29D3"/>
    <w:multiLevelType w:val="multilevel"/>
    <w:tmpl w:val="F6DCF6F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5" w15:restartNumberingAfterBreak="0">
    <w:nsid w:val="60101F1C"/>
    <w:multiLevelType w:val="multilevel"/>
    <w:tmpl w:val="7AEE966E"/>
    <w:lvl w:ilvl="0">
      <w:start w:val="1"/>
      <w:numFmt w:val="decimal"/>
      <w:lvlText w:val="%1"/>
      <w:lvlJc w:val="left"/>
      <w:pPr>
        <w:tabs>
          <w:tab w:val="num" w:pos="1263"/>
        </w:tabs>
        <w:ind w:left="1263" w:hanging="55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08"/>
        </w:tabs>
        <w:ind w:left="1623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708"/>
        </w:tabs>
        <w:ind w:left="180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08"/>
        </w:tabs>
        <w:ind w:left="216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8"/>
        </w:tabs>
        <w:ind w:left="2523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708"/>
        </w:tabs>
        <w:ind w:left="270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8"/>
        </w:tabs>
        <w:ind w:left="30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8"/>
        </w:tabs>
        <w:ind w:left="342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8"/>
        </w:tabs>
        <w:ind w:left="3603" w:hanging="180"/>
      </w:pPr>
      <w:rPr>
        <w:rFonts w:hint="default"/>
      </w:rPr>
    </w:lvl>
  </w:abstractNum>
  <w:abstractNum w:abstractNumId="36" w15:restartNumberingAfterBreak="0">
    <w:nsid w:val="61152CDF"/>
    <w:multiLevelType w:val="hybridMultilevel"/>
    <w:tmpl w:val="5F56DA9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5CEFC2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7" w15:restartNumberingAfterBreak="0">
    <w:nsid w:val="642F29B9"/>
    <w:multiLevelType w:val="hybridMultilevel"/>
    <w:tmpl w:val="15D631D6"/>
    <w:lvl w:ilvl="0" w:tplc="B1B8950A">
      <w:start w:val="15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38" w15:restartNumberingAfterBreak="0">
    <w:nsid w:val="6D911548"/>
    <w:multiLevelType w:val="hybridMultilevel"/>
    <w:tmpl w:val="FABA49D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E8F403C"/>
    <w:multiLevelType w:val="hybridMultilevel"/>
    <w:tmpl w:val="07C44AE4"/>
    <w:lvl w:ilvl="0" w:tplc="B2E8E7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FA2D22"/>
    <w:multiLevelType w:val="hybridMultilevel"/>
    <w:tmpl w:val="59F208C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75CEFC2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1" w15:restartNumberingAfterBreak="0">
    <w:nsid w:val="711A364A"/>
    <w:multiLevelType w:val="hybridMultilevel"/>
    <w:tmpl w:val="F1EC7324"/>
    <w:lvl w:ilvl="0" w:tplc="48508E76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9DB17D1"/>
    <w:multiLevelType w:val="multilevel"/>
    <w:tmpl w:val="F6DCF6F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6"/>
        <w:szCs w:val="2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3" w15:restartNumberingAfterBreak="0">
    <w:nsid w:val="7C465278"/>
    <w:multiLevelType w:val="hybridMultilevel"/>
    <w:tmpl w:val="0E3EA8F8"/>
    <w:lvl w:ilvl="0" w:tplc="8F38EAD8">
      <w:start w:val="1"/>
      <w:numFmt w:val="bullet"/>
      <w:lvlText w:val="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color w:val="auto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33"/>
  </w:num>
  <w:num w:numId="4">
    <w:abstractNumId w:val="27"/>
  </w:num>
  <w:num w:numId="5">
    <w:abstractNumId w:val="2"/>
  </w:num>
  <w:num w:numId="6">
    <w:abstractNumId w:val="21"/>
  </w:num>
  <w:num w:numId="7">
    <w:abstractNumId w:val="32"/>
  </w:num>
  <w:num w:numId="8">
    <w:abstractNumId w:val="6"/>
  </w:num>
  <w:num w:numId="9">
    <w:abstractNumId w:val="0"/>
  </w:num>
  <w:num w:numId="10">
    <w:abstractNumId w:val="25"/>
  </w:num>
  <w:num w:numId="11">
    <w:abstractNumId w:val="34"/>
  </w:num>
  <w:num w:numId="12">
    <w:abstractNumId w:val="18"/>
  </w:num>
  <w:num w:numId="13">
    <w:abstractNumId w:val="20"/>
  </w:num>
  <w:num w:numId="14">
    <w:abstractNumId w:val="26"/>
  </w:num>
  <w:num w:numId="15">
    <w:abstractNumId w:val="17"/>
  </w:num>
  <w:num w:numId="16">
    <w:abstractNumId w:val="7"/>
  </w:num>
  <w:num w:numId="17">
    <w:abstractNumId w:val="36"/>
  </w:num>
  <w:num w:numId="18">
    <w:abstractNumId w:val="42"/>
  </w:num>
  <w:num w:numId="19">
    <w:abstractNumId w:val="40"/>
  </w:num>
  <w:num w:numId="20">
    <w:abstractNumId w:val="1"/>
  </w:num>
  <w:num w:numId="21">
    <w:abstractNumId w:val="41"/>
  </w:num>
  <w:num w:numId="22">
    <w:abstractNumId w:val="28"/>
  </w:num>
  <w:num w:numId="23">
    <w:abstractNumId w:val="15"/>
  </w:num>
  <w:num w:numId="24">
    <w:abstractNumId w:val="14"/>
  </w:num>
  <w:num w:numId="25">
    <w:abstractNumId w:val="30"/>
  </w:num>
  <w:num w:numId="26">
    <w:abstractNumId w:val="5"/>
  </w:num>
  <w:num w:numId="27">
    <w:abstractNumId w:val="43"/>
  </w:num>
  <w:num w:numId="28">
    <w:abstractNumId w:val="35"/>
  </w:num>
  <w:num w:numId="29">
    <w:abstractNumId w:val="10"/>
  </w:num>
  <w:num w:numId="30">
    <w:abstractNumId w:val="13"/>
  </w:num>
  <w:num w:numId="31">
    <w:abstractNumId w:val="4"/>
  </w:num>
  <w:num w:numId="32">
    <w:abstractNumId w:val="9"/>
  </w:num>
  <w:num w:numId="33">
    <w:abstractNumId w:val="23"/>
  </w:num>
  <w:num w:numId="34">
    <w:abstractNumId w:val="39"/>
  </w:num>
  <w:num w:numId="35">
    <w:abstractNumId w:val="38"/>
  </w:num>
  <w:num w:numId="36">
    <w:abstractNumId w:val="31"/>
  </w:num>
  <w:num w:numId="37">
    <w:abstractNumId w:val="22"/>
  </w:num>
  <w:num w:numId="38">
    <w:abstractNumId w:val="37"/>
  </w:num>
  <w:num w:numId="39">
    <w:abstractNumId w:val="11"/>
  </w:num>
  <w:num w:numId="40">
    <w:abstractNumId w:val="3"/>
  </w:num>
  <w:num w:numId="41">
    <w:abstractNumId w:val="19"/>
  </w:num>
  <w:num w:numId="42">
    <w:abstractNumId w:val="16"/>
  </w:num>
  <w:num w:numId="43">
    <w:abstractNumId w:val="8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6" w:nlCheck="1" w:checkStyle="1"/>
  <w:activeWritingStyle w:appName="MSWord" w:lang="de-DE" w:vendorID="64" w:dllVersion="0" w:nlCheck="1" w:checkStyle="0"/>
  <w:activeWritingStyle w:appName="MSWord" w:lang="de-DE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00"/>
    <w:rsid w:val="00006479"/>
    <w:rsid w:val="00036704"/>
    <w:rsid w:val="000518F2"/>
    <w:rsid w:val="00052F6A"/>
    <w:rsid w:val="00056D29"/>
    <w:rsid w:val="00063738"/>
    <w:rsid w:val="0007036A"/>
    <w:rsid w:val="00093B91"/>
    <w:rsid w:val="000B0651"/>
    <w:rsid w:val="000D0557"/>
    <w:rsid w:val="000D16ED"/>
    <w:rsid w:val="00120A83"/>
    <w:rsid w:val="00123453"/>
    <w:rsid w:val="00132159"/>
    <w:rsid w:val="00154A55"/>
    <w:rsid w:val="00193694"/>
    <w:rsid w:val="001A6346"/>
    <w:rsid w:val="001D7B06"/>
    <w:rsid w:val="001E209D"/>
    <w:rsid w:val="001E4DB3"/>
    <w:rsid w:val="00200218"/>
    <w:rsid w:val="00255B98"/>
    <w:rsid w:val="002659B7"/>
    <w:rsid w:val="002772BA"/>
    <w:rsid w:val="002915A3"/>
    <w:rsid w:val="00291712"/>
    <w:rsid w:val="002A5E45"/>
    <w:rsid w:val="002A6813"/>
    <w:rsid w:val="002B65B8"/>
    <w:rsid w:val="002C5933"/>
    <w:rsid w:val="002D30C0"/>
    <w:rsid w:val="002E66CD"/>
    <w:rsid w:val="00306328"/>
    <w:rsid w:val="00317098"/>
    <w:rsid w:val="00323EB3"/>
    <w:rsid w:val="003A30D8"/>
    <w:rsid w:val="003D10D9"/>
    <w:rsid w:val="003D3453"/>
    <w:rsid w:val="003D4F74"/>
    <w:rsid w:val="004056F2"/>
    <w:rsid w:val="00417400"/>
    <w:rsid w:val="00422D2A"/>
    <w:rsid w:val="00426133"/>
    <w:rsid w:val="00436541"/>
    <w:rsid w:val="00436AA2"/>
    <w:rsid w:val="00475EBA"/>
    <w:rsid w:val="004A15C7"/>
    <w:rsid w:val="004A3D0E"/>
    <w:rsid w:val="004C0CBD"/>
    <w:rsid w:val="004F6BB5"/>
    <w:rsid w:val="00502D5B"/>
    <w:rsid w:val="00520B5E"/>
    <w:rsid w:val="00546601"/>
    <w:rsid w:val="00552D00"/>
    <w:rsid w:val="0058386C"/>
    <w:rsid w:val="0058667C"/>
    <w:rsid w:val="005C68CD"/>
    <w:rsid w:val="005F2543"/>
    <w:rsid w:val="0060261C"/>
    <w:rsid w:val="00620C54"/>
    <w:rsid w:val="00650A01"/>
    <w:rsid w:val="00651CC3"/>
    <w:rsid w:val="006559D8"/>
    <w:rsid w:val="00673E2E"/>
    <w:rsid w:val="00690095"/>
    <w:rsid w:val="006904CD"/>
    <w:rsid w:val="00691259"/>
    <w:rsid w:val="006A0C60"/>
    <w:rsid w:val="006B3589"/>
    <w:rsid w:val="006B3EBE"/>
    <w:rsid w:val="006E505B"/>
    <w:rsid w:val="006F1C6E"/>
    <w:rsid w:val="006F4591"/>
    <w:rsid w:val="007037D8"/>
    <w:rsid w:val="00720AEF"/>
    <w:rsid w:val="00736BC1"/>
    <w:rsid w:val="00741C72"/>
    <w:rsid w:val="0078133F"/>
    <w:rsid w:val="00785459"/>
    <w:rsid w:val="0079467E"/>
    <w:rsid w:val="007A327F"/>
    <w:rsid w:val="00802077"/>
    <w:rsid w:val="00820C70"/>
    <w:rsid w:val="00825C06"/>
    <w:rsid w:val="00840397"/>
    <w:rsid w:val="00872830"/>
    <w:rsid w:val="00875097"/>
    <w:rsid w:val="0088234C"/>
    <w:rsid w:val="0088644F"/>
    <w:rsid w:val="008A26C3"/>
    <w:rsid w:val="008C0D07"/>
    <w:rsid w:val="008C1AAE"/>
    <w:rsid w:val="008D67D8"/>
    <w:rsid w:val="008E741B"/>
    <w:rsid w:val="008F13E3"/>
    <w:rsid w:val="00911A6E"/>
    <w:rsid w:val="009174B0"/>
    <w:rsid w:val="00927F25"/>
    <w:rsid w:val="009307A9"/>
    <w:rsid w:val="00935E40"/>
    <w:rsid w:val="009428E4"/>
    <w:rsid w:val="009644F5"/>
    <w:rsid w:val="00983F87"/>
    <w:rsid w:val="009868E3"/>
    <w:rsid w:val="00990C9E"/>
    <w:rsid w:val="009B2EBF"/>
    <w:rsid w:val="009E611F"/>
    <w:rsid w:val="009F0940"/>
    <w:rsid w:val="00A02467"/>
    <w:rsid w:val="00A1081C"/>
    <w:rsid w:val="00A200D2"/>
    <w:rsid w:val="00A321F1"/>
    <w:rsid w:val="00A5572A"/>
    <w:rsid w:val="00A80D91"/>
    <w:rsid w:val="00A87F1D"/>
    <w:rsid w:val="00AA216B"/>
    <w:rsid w:val="00AA6A23"/>
    <w:rsid w:val="00AB424B"/>
    <w:rsid w:val="00AD596D"/>
    <w:rsid w:val="00AE0ACB"/>
    <w:rsid w:val="00B27ABD"/>
    <w:rsid w:val="00B64AE1"/>
    <w:rsid w:val="00B667CD"/>
    <w:rsid w:val="00BA7A36"/>
    <w:rsid w:val="00BD2DBA"/>
    <w:rsid w:val="00BD53DD"/>
    <w:rsid w:val="00BE0821"/>
    <w:rsid w:val="00C00447"/>
    <w:rsid w:val="00C371BC"/>
    <w:rsid w:val="00C92FE1"/>
    <w:rsid w:val="00C95AFC"/>
    <w:rsid w:val="00CA7DB5"/>
    <w:rsid w:val="00CE70A6"/>
    <w:rsid w:val="00CF0893"/>
    <w:rsid w:val="00D0345C"/>
    <w:rsid w:val="00D52D56"/>
    <w:rsid w:val="00D61B03"/>
    <w:rsid w:val="00D65120"/>
    <w:rsid w:val="00D81604"/>
    <w:rsid w:val="00D8560C"/>
    <w:rsid w:val="00D9703B"/>
    <w:rsid w:val="00DB21B4"/>
    <w:rsid w:val="00E06224"/>
    <w:rsid w:val="00E33A88"/>
    <w:rsid w:val="00E4486C"/>
    <w:rsid w:val="00E464D5"/>
    <w:rsid w:val="00E50780"/>
    <w:rsid w:val="00EB5ABD"/>
    <w:rsid w:val="00ED6F7F"/>
    <w:rsid w:val="00EE010A"/>
    <w:rsid w:val="00EE12CD"/>
    <w:rsid w:val="00EE6936"/>
    <w:rsid w:val="00F11F07"/>
    <w:rsid w:val="00F3505E"/>
    <w:rsid w:val="00F471AF"/>
    <w:rsid w:val="00F5669C"/>
    <w:rsid w:val="00F65C18"/>
    <w:rsid w:val="00F83BE7"/>
    <w:rsid w:val="00FA2BFD"/>
    <w:rsid w:val="00FC01A0"/>
    <w:rsid w:val="00FC59FF"/>
    <w:rsid w:val="00FD5259"/>
    <w:rsid w:val="00FF4B71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3DD335"/>
  <w15:docId w15:val="{F8456952-4743-424B-A6DC-FE0FA583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table" w:styleId="Tabellenraster">
    <w:name w:val="Table Grid"/>
    <w:basedOn w:val="NormaleTabelle"/>
    <w:rsid w:val="004C0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qFormat/>
    <w:rsid w:val="00F5669C"/>
    <w:pPr>
      <w:jc w:val="center"/>
    </w:pPr>
    <w:rPr>
      <w:sz w:val="36"/>
      <w:szCs w:val="24"/>
    </w:rPr>
  </w:style>
  <w:style w:type="paragraph" w:styleId="Untertitel">
    <w:name w:val="Subtitle"/>
    <w:basedOn w:val="Standard"/>
    <w:qFormat/>
    <w:rsid w:val="00F5669C"/>
    <w:rPr>
      <w:sz w:val="36"/>
      <w:szCs w:val="24"/>
    </w:rPr>
  </w:style>
  <w:style w:type="paragraph" w:styleId="Listenabsatz">
    <w:name w:val="List Paragraph"/>
    <w:basedOn w:val="Standard"/>
    <w:uiPriority w:val="34"/>
    <w:qFormat/>
    <w:rsid w:val="00520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5510321E.dotm</Template>
  <TotalTime>0</TotalTime>
  <Pages>1</Pages>
  <Words>215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banfelder_max</cp:lastModifiedBy>
  <cp:revision>6</cp:revision>
  <cp:lastPrinted>2005-09-18T15:36:00Z</cp:lastPrinted>
  <dcterms:created xsi:type="dcterms:W3CDTF">2018-09-25T11:09:00Z</dcterms:created>
  <dcterms:modified xsi:type="dcterms:W3CDTF">2018-10-01T06:59:00Z</dcterms:modified>
</cp:coreProperties>
</file>