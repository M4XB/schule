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258ED" w14:textId="77777777" w:rsidR="007B38B5" w:rsidRDefault="007B38B5" w:rsidP="007B38B5">
      <w:pPr>
        <w:pStyle w:val="Titel"/>
        <w:tabs>
          <w:tab w:val="left" w:pos="3420"/>
          <w:tab w:val="right" w:pos="9180"/>
        </w:tabs>
      </w:pPr>
    </w:p>
    <w:p w14:paraId="126258EE" w14:textId="77777777" w:rsidR="007B38B5" w:rsidRPr="00582A35" w:rsidRDefault="007B38B5" w:rsidP="007B38B5">
      <w:pPr>
        <w:pStyle w:val="Titel"/>
        <w:tabs>
          <w:tab w:val="left" w:pos="3420"/>
          <w:tab w:val="right" w:pos="9180"/>
        </w:tabs>
        <w:rPr>
          <w:b/>
          <w:noProof/>
          <w:sz w:val="28"/>
          <w:szCs w:val="28"/>
        </w:rPr>
      </w:pPr>
      <w:r w:rsidRPr="00582A35">
        <w:rPr>
          <w:b/>
          <w:noProof/>
          <w:sz w:val="28"/>
          <w:szCs w:val="28"/>
        </w:rPr>
        <w:t>Analog/Digital</w:t>
      </w:r>
      <w:r>
        <w:rPr>
          <w:b/>
          <w:noProof/>
          <w:sz w:val="28"/>
          <w:szCs w:val="28"/>
        </w:rPr>
        <w:t>-Wandlung</w:t>
      </w:r>
    </w:p>
    <w:p w14:paraId="126258EF" w14:textId="77777777" w:rsidR="007B38B5" w:rsidRDefault="007B38B5" w:rsidP="007B38B5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8F0" w14:textId="77777777" w:rsidR="002C6B54" w:rsidRPr="00496465" w:rsidRDefault="002C6B54" w:rsidP="002C6B54">
      <w:pPr>
        <w:pStyle w:val="Titel"/>
        <w:tabs>
          <w:tab w:val="left" w:pos="3420"/>
          <w:tab w:val="right" w:pos="9180"/>
        </w:tabs>
        <w:jc w:val="both"/>
        <w:rPr>
          <w:b/>
          <w:noProof/>
          <w:sz w:val="28"/>
          <w:szCs w:val="28"/>
        </w:rPr>
      </w:pPr>
      <w:r w:rsidRPr="00496465">
        <w:rPr>
          <w:b/>
          <w:noProof/>
          <w:sz w:val="28"/>
          <w:szCs w:val="28"/>
        </w:rPr>
        <w:t>Definition - Wandlertypen</w:t>
      </w:r>
    </w:p>
    <w:p w14:paraId="126258F1" w14:textId="77777777" w:rsidR="002C6B54" w:rsidRDefault="002C6B54" w:rsidP="002C6B54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8F2" w14:textId="77777777" w:rsidR="002C6B54" w:rsidRDefault="002C6B54" w:rsidP="002C6B54">
      <w:pPr>
        <w:pStyle w:val="Titel"/>
        <w:numPr>
          <w:ilvl w:val="0"/>
          <w:numId w:val="1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Analog/Digital-Wandler (auch Converter oder Umsetzer) (abgekürzt: A/D-Wandler, ADW, ADC, ADU)</w:t>
      </w:r>
    </w:p>
    <w:p w14:paraId="126258F3" w14:textId="77777777" w:rsidR="002C6B54" w:rsidRDefault="002C6B54" w:rsidP="002C6B54">
      <w:pPr>
        <w:pStyle w:val="Titel"/>
        <w:numPr>
          <w:ilvl w:val="0"/>
          <w:numId w:val="3"/>
        </w:numPr>
        <w:tabs>
          <w:tab w:val="clear" w:pos="1800"/>
          <w:tab w:val="num" w:pos="1134"/>
          <w:tab w:val="left" w:pos="3420"/>
          <w:tab w:val="right" w:pos="9180"/>
        </w:tabs>
        <w:ind w:left="1134" w:hanging="425"/>
        <w:jc w:val="both"/>
        <w:rPr>
          <w:noProof/>
          <w:sz w:val="24"/>
        </w:rPr>
      </w:pPr>
      <w:r>
        <w:rPr>
          <w:noProof/>
          <w:sz w:val="24"/>
        </w:rPr>
        <w:t>Stellt den Spannungswert des analogen Signals fest, misst als die Spannung.</w:t>
      </w:r>
    </w:p>
    <w:p w14:paraId="126258F4" w14:textId="77777777" w:rsidR="002C6B54" w:rsidRDefault="002C6B54" w:rsidP="002C6B54">
      <w:pPr>
        <w:pStyle w:val="Titel"/>
        <w:numPr>
          <w:ilvl w:val="0"/>
          <w:numId w:val="3"/>
        </w:numPr>
        <w:tabs>
          <w:tab w:val="clear" w:pos="1800"/>
          <w:tab w:val="num" w:pos="1134"/>
          <w:tab w:val="left" w:pos="3420"/>
          <w:tab w:val="right" w:pos="9180"/>
        </w:tabs>
        <w:ind w:left="1134" w:hanging="425"/>
        <w:jc w:val="both"/>
        <w:rPr>
          <w:noProof/>
          <w:sz w:val="24"/>
        </w:rPr>
      </w:pPr>
      <w:r>
        <w:rPr>
          <w:noProof/>
          <w:sz w:val="24"/>
        </w:rPr>
        <w:t>Ordnet diesen Wert einem bestimmten Intervall zu</w:t>
      </w:r>
    </w:p>
    <w:p w14:paraId="126258F5" w14:textId="77777777" w:rsidR="002C6B54" w:rsidRDefault="002C6B54" w:rsidP="002C6B54">
      <w:pPr>
        <w:pStyle w:val="Titel"/>
        <w:numPr>
          <w:ilvl w:val="0"/>
          <w:numId w:val="3"/>
        </w:numPr>
        <w:tabs>
          <w:tab w:val="clear" w:pos="1800"/>
          <w:tab w:val="num" w:pos="1134"/>
          <w:tab w:val="left" w:pos="3420"/>
          <w:tab w:val="right" w:pos="9180"/>
        </w:tabs>
        <w:ind w:left="1134" w:hanging="425"/>
        <w:jc w:val="both"/>
        <w:rPr>
          <w:noProof/>
          <w:sz w:val="24"/>
        </w:rPr>
      </w:pPr>
      <w:r>
        <w:rPr>
          <w:noProof/>
          <w:sz w:val="24"/>
        </w:rPr>
        <w:t>Gibt das zu diesem Intervall gehörende binäre Codewort aus</w:t>
      </w:r>
    </w:p>
    <w:p w14:paraId="126258F6" w14:textId="77777777" w:rsidR="002C6B54" w:rsidRDefault="002C6B54" w:rsidP="002C6B54">
      <w:pPr>
        <w:pStyle w:val="Titel"/>
        <w:numPr>
          <w:ilvl w:val="0"/>
          <w:numId w:val="1"/>
        </w:numPr>
        <w:tabs>
          <w:tab w:val="left" w:pos="3420"/>
          <w:tab w:val="right" w:pos="9180"/>
        </w:tabs>
        <w:spacing w:before="120"/>
        <w:ind w:left="714" w:hanging="357"/>
        <w:jc w:val="both"/>
        <w:rPr>
          <w:noProof/>
          <w:sz w:val="24"/>
        </w:rPr>
      </w:pPr>
      <w:r>
        <w:rPr>
          <w:noProof/>
          <w:sz w:val="24"/>
        </w:rPr>
        <w:t>Digital/Analog-Wandler (auch Converter oder Umsetzer) (abgekürzt: D/A-Wandler, DAW, DAC, DAU)</w:t>
      </w:r>
    </w:p>
    <w:p w14:paraId="126258F7" w14:textId="77777777" w:rsidR="002C6B54" w:rsidRDefault="002C6B54" w:rsidP="002C6B54">
      <w:pPr>
        <w:pStyle w:val="Titel"/>
        <w:numPr>
          <w:ilvl w:val="0"/>
          <w:numId w:val="3"/>
        </w:numPr>
        <w:tabs>
          <w:tab w:val="clear" w:pos="1800"/>
          <w:tab w:val="num" w:pos="1134"/>
          <w:tab w:val="left" w:pos="3420"/>
          <w:tab w:val="right" w:pos="9180"/>
        </w:tabs>
        <w:ind w:left="1134" w:hanging="425"/>
        <w:jc w:val="both"/>
        <w:rPr>
          <w:noProof/>
          <w:sz w:val="24"/>
        </w:rPr>
      </w:pPr>
      <w:r>
        <w:rPr>
          <w:noProof/>
          <w:sz w:val="24"/>
        </w:rPr>
        <w:t>Setzt das zu verarbeitende binäre Codewort in einen einzigen Spannungswert um</w:t>
      </w:r>
    </w:p>
    <w:p w14:paraId="126258F8" w14:textId="77777777" w:rsidR="002C6B54" w:rsidRDefault="002C6B54" w:rsidP="002C6B54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</w:p>
    <w:p w14:paraId="126258F9" w14:textId="77777777" w:rsidR="002C6B54" w:rsidRDefault="002C6B54" w:rsidP="002C6B54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A1) Ein ADC soll eine analoge Spannung im Bereich von 0V bis 5V in 3-bit Codewörter umwandeln.</w:t>
      </w:r>
    </w:p>
    <w:p w14:paraId="126258FA" w14:textId="77777777" w:rsidR="002C6B54" w:rsidRDefault="002C6B54" w:rsidP="002C6B54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8FB" w14:textId="77777777" w:rsidR="002C6B54" w:rsidRDefault="002C6B54" w:rsidP="002C6B54">
      <w:pPr>
        <w:pStyle w:val="Titel"/>
        <w:numPr>
          <w:ilvl w:val="0"/>
          <w:numId w:val="2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Schreiben Sie alle möglichen 3-bit Zahlenkomb</w:t>
      </w:r>
      <w:smartTag w:uri="urn:schemas-microsoft-com:office:smarttags" w:element="PersonName">
        <w:r>
          <w:rPr>
            <w:noProof/>
            <w:sz w:val="24"/>
          </w:rPr>
          <w:t>ina</w:t>
        </w:r>
      </w:smartTag>
      <w:r>
        <w:rPr>
          <w:noProof/>
          <w:sz w:val="24"/>
        </w:rPr>
        <w:t>tionen auf und ordnen Sie ihnen einen sinnvollen Spannungsbereich zu.</w:t>
      </w:r>
    </w:p>
    <w:p w14:paraId="126258FC" w14:textId="77777777" w:rsidR="002C6B54" w:rsidRDefault="002C6B54" w:rsidP="002C6B54">
      <w:pPr>
        <w:pStyle w:val="Titel"/>
        <w:tabs>
          <w:tab w:val="left" w:pos="3420"/>
          <w:tab w:val="right" w:pos="9180"/>
        </w:tabs>
        <w:ind w:left="360"/>
        <w:jc w:val="both"/>
        <w:rPr>
          <w:noProof/>
          <w:sz w:val="24"/>
        </w:rPr>
      </w:pP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658"/>
        <w:gridCol w:w="1723"/>
        <w:gridCol w:w="2433"/>
        <w:gridCol w:w="597"/>
        <w:gridCol w:w="1723"/>
        <w:gridCol w:w="2495"/>
      </w:tblGrid>
      <w:tr w:rsidR="007B38B5" w14:paraId="12625903" w14:textId="77777777">
        <w:tc>
          <w:tcPr>
            <w:tcW w:w="675" w:type="dxa"/>
          </w:tcPr>
          <w:p w14:paraId="126258FD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Nr.</w:t>
            </w:r>
          </w:p>
        </w:tc>
        <w:tc>
          <w:tcPr>
            <w:tcW w:w="1723" w:type="dxa"/>
          </w:tcPr>
          <w:p w14:paraId="126258FE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Bitkomb</w:t>
            </w:r>
            <w:smartTag w:uri="urn:schemas-microsoft-com:office:smarttags" w:element="PersonName">
              <w:r>
                <w:rPr>
                  <w:noProof/>
                  <w:sz w:val="24"/>
                </w:rPr>
                <w:t>ina</w:t>
              </w:r>
            </w:smartTag>
            <w:r>
              <w:rPr>
                <w:noProof/>
                <w:sz w:val="24"/>
              </w:rPr>
              <w:t>tion</w:t>
            </w:r>
          </w:p>
        </w:tc>
        <w:tc>
          <w:tcPr>
            <w:tcW w:w="2491" w:type="dxa"/>
          </w:tcPr>
          <w:p w14:paraId="126258FF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Spannungsbereich</w:t>
            </w:r>
          </w:p>
        </w:tc>
        <w:tc>
          <w:tcPr>
            <w:tcW w:w="606" w:type="dxa"/>
          </w:tcPr>
          <w:p w14:paraId="12625900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Nr.</w:t>
            </w:r>
          </w:p>
        </w:tc>
        <w:tc>
          <w:tcPr>
            <w:tcW w:w="1723" w:type="dxa"/>
          </w:tcPr>
          <w:p w14:paraId="12625901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Bitkomb</w:t>
            </w:r>
            <w:smartTag w:uri="urn:schemas-microsoft-com:office:smarttags" w:element="PersonName">
              <w:r>
                <w:rPr>
                  <w:noProof/>
                  <w:sz w:val="24"/>
                </w:rPr>
                <w:t>ina</w:t>
              </w:r>
            </w:smartTag>
            <w:r>
              <w:rPr>
                <w:noProof/>
                <w:sz w:val="24"/>
              </w:rPr>
              <w:t>tion</w:t>
            </w:r>
          </w:p>
        </w:tc>
        <w:tc>
          <w:tcPr>
            <w:tcW w:w="2561" w:type="dxa"/>
          </w:tcPr>
          <w:p w14:paraId="12625902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Spannungsbereich</w:t>
            </w:r>
          </w:p>
        </w:tc>
      </w:tr>
      <w:tr w:rsidR="007B38B5" w14:paraId="1262590A" w14:textId="77777777">
        <w:tc>
          <w:tcPr>
            <w:tcW w:w="675" w:type="dxa"/>
          </w:tcPr>
          <w:p w14:paraId="12625904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0</w:t>
            </w:r>
          </w:p>
        </w:tc>
        <w:tc>
          <w:tcPr>
            <w:tcW w:w="1723" w:type="dxa"/>
          </w:tcPr>
          <w:p w14:paraId="12625905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491" w:type="dxa"/>
          </w:tcPr>
          <w:p w14:paraId="12625906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606" w:type="dxa"/>
          </w:tcPr>
          <w:p w14:paraId="12625907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1723" w:type="dxa"/>
          </w:tcPr>
          <w:p w14:paraId="12625908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561" w:type="dxa"/>
          </w:tcPr>
          <w:p w14:paraId="12625909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</w:tr>
      <w:tr w:rsidR="007B38B5" w14:paraId="12625911" w14:textId="77777777">
        <w:tc>
          <w:tcPr>
            <w:tcW w:w="675" w:type="dxa"/>
          </w:tcPr>
          <w:p w14:paraId="1262590B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1723" w:type="dxa"/>
          </w:tcPr>
          <w:p w14:paraId="1262590C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491" w:type="dxa"/>
          </w:tcPr>
          <w:p w14:paraId="1262590D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606" w:type="dxa"/>
          </w:tcPr>
          <w:p w14:paraId="1262590E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5</w:t>
            </w:r>
          </w:p>
        </w:tc>
        <w:tc>
          <w:tcPr>
            <w:tcW w:w="1723" w:type="dxa"/>
          </w:tcPr>
          <w:p w14:paraId="1262590F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561" w:type="dxa"/>
          </w:tcPr>
          <w:p w14:paraId="12625910" w14:textId="77777777" w:rsidR="007E4161" w:rsidRPr="007E4161" w:rsidRDefault="007E4161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</w:tr>
      <w:tr w:rsidR="007B38B5" w14:paraId="12625918" w14:textId="77777777">
        <w:tc>
          <w:tcPr>
            <w:tcW w:w="675" w:type="dxa"/>
          </w:tcPr>
          <w:p w14:paraId="12625912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723" w:type="dxa"/>
          </w:tcPr>
          <w:p w14:paraId="12625913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491" w:type="dxa"/>
          </w:tcPr>
          <w:p w14:paraId="12625914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606" w:type="dxa"/>
          </w:tcPr>
          <w:p w14:paraId="12625915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6</w:t>
            </w:r>
          </w:p>
        </w:tc>
        <w:tc>
          <w:tcPr>
            <w:tcW w:w="1723" w:type="dxa"/>
          </w:tcPr>
          <w:p w14:paraId="12625916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561" w:type="dxa"/>
          </w:tcPr>
          <w:p w14:paraId="12625917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</w:tr>
      <w:tr w:rsidR="007B38B5" w14:paraId="1262591F" w14:textId="77777777">
        <w:tc>
          <w:tcPr>
            <w:tcW w:w="675" w:type="dxa"/>
          </w:tcPr>
          <w:p w14:paraId="12625919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3</w:t>
            </w:r>
          </w:p>
        </w:tc>
        <w:tc>
          <w:tcPr>
            <w:tcW w:w="1723" w:type="dxa"/>
          </w:tcPr>
          <w:p w14:paraId="1262591A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491" w:type="dxa"/>
          </w:tcPr>
          <w:p w14:paraId="1262591B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606" w:type="dxa"/>
          </w:tcPr>
          <w:p w14:paraId="1262591C" w14:textId="77777777" w:rsidR="007B38B5" w:rsidRDefault="007B38B5" w:rsidP="00BF5F9A">
            <w:pPr>
              <w:pStyle w:val="Titel"/>
              <w:tabs>
                <w:tab w:val="left" w:pos="3420"/>
                <w:tab w:val="right" w:pos="9180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7</w:t>
            </w:r>
          </w:p>
        </w:tc>
        <w:tc>
          <w:tcPr>
            <w:tcW w:w="1723" w:type="dxa"/>
          </w:tcPr>
          <w:p w14:paraId="1262591D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  <w:tc>
          <w:tcPr>
            <w:tcW w:w="2561" w:type="dxa"/>
          </w:tcPr>
          <w:p w14:paraId="1262591E" w14:textId="77777777" w:rsidR="007B38B5" w:rsidRPr="007E4161" w:rsidRDefault="007B38B5" w:rsidP="00BF5F9A">
            <w:pPr>
              <w:pStyle w:val="Titel"/>
              <w:tabs>
                <w:tab w:val="left" w:pos="3420"/>
                <w:tab w:val="right" w:pos="9180"/>
              </w:tabs>
              <w:jc w:val="both"/>
              <w:rPr>
                <w:noProof/>
                <w:color w:val="0000FF"/>
                <w:sz w:val="24"/>
              </w:rPr>
            </w:pPr>
          </w:p>
        </w:tc>
      </w:tr>
    </w:tbl>
    <w:p w14:paraId="12625920" w14:textId="77777777" w:rsidR="007B38B5" w:rsidRDefault="007B38B5" w:rsidP="007B38B5">
      <w:pPr>
        <w:pStyle w:val="Titel"/>
        <w:tabs>
          <w:tab w:val="left" w:pos="3420"/>
          <w:tab w:val="right" w:pos="9180"/>
        </w:tabs>
        <w:ind w:left="360"/>
        <w:jc w:val="both"/>
        <w:rPr>
          <w:noProof/>
          <w:sz w:val="24"/>
        </w:rPr>
      </w:pPr>
    </w:p>
    <w:p w14:paraId="12625921" w14:textId="77777777" w:rsidR="007B38B5" w:rsidRDefault="007B38B5" w:rsidP="007B38B5">
      <w:pPr>
        <w:pStyle w:val="Titel"/>
        <w:numPr>
          <w:ilvl w:val="0"/>
          <w:numId w:val="2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Geben Sie zu den nachfolgenden Spannungen das dazugehörige Codewort an</w:t>
      </w:r>
    </w:p>
    <w:p w14:paraId="12625922" w14:textId="77777777" w:rsidR="00324F94" w:rsidRDefault="00324F94" w:rsidP="00324F94">
      <w:pPr>
        <w:pStyle w:val="Titel"/>
        <w:tabs>
          <w:tab w:val="left" w:pos="3420"/>
          <w:tab w:val="right" w:pos="9180"/>
        </w:tabs>
        <w:ind w:left="360"/>
        <w:jc w:val="both"/>
        <w:rPr>
          <w:noProof/>
          <w:sz w:val="24"/>
        </w:rPr>
      </w:pPr>
    </w:p>
    <w:p w14:paraId="12625923" w14:textId="77777777" w:rsidR="007B38B5" w:rsidRDefault="007B38B5" w:rsidP="00324F94">
      <w:pPr>
        <w:pStyle w:val="Titel"/>
        <w:tabs>
          <w:tab w:val="left" w:pos="1843"/>
        </w:tabs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1,4 V  </w:t>
      </w:r>
      <w:r w:rsidR="008A2935">
        <w:rPr>
          <w:noProof/>
          <w:sz w:val="24"/>
        </w:rPr>
        <w:t xml:space="preserve">: </w:t>
      </w:r>
      <w:r w:rsidR="00324F94">
        <w:rPr>
          <w:noProof/>
          <w:sz w:val="24"/>
        </w:rPr>
        <w:tab/>
        <w:t>…………………</w:t>
      </w:r>
    </w:p>
    <w:p w14:paraId="12625924" w14:textId="77777777" w:rsidR="007B38B5" w:rsidRDefault="007B38B5" w:rsidP="00324F94">
      <w:pPr>
        <w:pStyle w:val="Titel"/>
        <w:tabs>
          <w:tab w:val="left" w:pos="1843"/>
        </w:tabs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3,7 V</w:t>
      </w:r>
      <w:r w:rsidR="008A2935">
        <w:rPr>
          <w:noProof/>
          <w:sz w:val="24"/>
        </w:rPr>
        <w:t xml:space="preserve">  : </w:t>
      </w:r>
      <w:r w:rsidR="00324F94">
        <w:rPr>
          <w:noProof/>
          <w:sz w:val="24"/>
        </w:rPr>
        <w:tab/>
        <w:t>…………………</w:t>
      </w:r>
    </w:p>
    <w:p w14:paraId="12625925" w14:textId="77777777" w:rsidR="007B38B5" w:rsidRDefault="007B38B5" w:rsidP="00324F94">
      <w:pPr>
        <w:pStyle w:val="Titel"/>
        <w:tabs>
          <w:tab w:val="left" w:pos="1843"/>
        </w:tabs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0,5 V</w:t>
      </w:r>
      <w:r w:rsidR="008A2935">
        <w:rPr>
          <w:noProof/>
          <w:sz w:val="24"/>
        </w:rPr>
        <w:t xml:space="preserve">  : </w:t>
      </w:r>
      <w:r w:rsidR="00324F94">
        <w:rPr>
          <w:noProof/>
          <w:sz w:val="24"/>
        </w:rPr>
        <w:tab/>
        <w:t>…………………</w:t>
      </w:r>
    </w:p>
    <w:p w14:paraId="12625926" w14:textId="77777777" w:rsidR="007B38B5" w:rsidRDefault="007B38B5" w:rsidP="007B38B5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927" w14:textId="77777777" w:rsidR="007B38B5" w:rsidRDefault="007B38B5" w:rsidP="007B38B5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A2) Ein nachgeschalteter 3-bit DA-Wandler soll Binärzahlen wieder in analoge Spannungen im Bereich 0V bis 5V umwandeln. Die Ausgangsspannung des Wandlers entspricht genau dem mittleren Spannungswert in dem jeweiligen Intervall.</w:t>
      </w:r>
    </w:p>
    <w:p w14:paraId="12625928" w14:textId="77777777" w:rsidR="007B38B5" w:rsidRDefault="007B38B5" w:rsidP="007B38B5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929" w14:textId="77777777" w:rsidR="007B38B5" w:rsidRDefault="007B38B5" w:rsidP="007B38B5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 xml:space="preserve">Geben Sie zu den, in Aufgabe 1 ermittelten Codewörter die Ausgangsspannung des DAC an. </w:t>
      </w:r>
    </w:p>
    <w:p w14:paraId="1262592A" w14:textId="77777777" w:rsidR="00273A43" w:rsidRDefault="00273A43" w:rsidP="00841C2A">
      <w:pPr>
        <w:pStyle w:val="Titel"/>
        <w:tabs>
          <w:tab w:val="left" w:pos="1701"/>
          <w:tab w:val="left" w:pos="3420"/>
          <w:tab w:val="right" w:pos="9180"/>
        </w:tabs>
        <w:jc w:val="both"/>
        <w:rPr>
          <w:noProof/>
          <w:sz w:val="24"/>
        </w:rPr>
      </w:pPr>
    </w:p>
    <w:p w14:paraId="1262592B" w14:textId="77777777" w:rsidR="007E4161" w:rsidRPr="007B025A" w:rsidRDefault="007E4161" w:rsidP="00841C2A">
      <w:pPr>
        <w:pStyle w:val="Titel"/>
        <w:tabs>
          <w:tab w:val="left" w:pos="1701"/>
          <w:tab w:val="left" w:pos="1985"/>
          <w:tab w:val="left" w:pos="3544"/>
          <w:tab w:val="left" w:pos="5387"/>
          <w:tab w:val="left" w:pos="7797"/>
        </w:tabs>
        <w:jc w:val="both"/>
        <w:rPr>
          <w:noProof/>
          <w:sz w:val="24"/>
        </w:rPr>
      </w:pPr>
      <w:r w:rsidRPr="007B025A">
        <w:rPr>
          <w:noProof/>
          <w:sz w:val="24"/>
        </w:rPr>
        <w:tab/>
      </w:r>
      <w:r w:rsidR="00841C2A">
        <w:rPr>
          <w:noProof/>
          <w:sz w:val="24"/>
        </w:rPr>
        <w:tab/>
        <w:t>Ausga</w:t>
      </w:r>
      <w:r w:rsidR="00D36CAA">
        <w:rPr>
          <w:noProof/>
          <w:sz w:val="24"/>
        </w:rPr>
        <w:t>be</w:t>
      </w:r>
      <w:r w:rsidR="00841C2A">
        <w:rPr>
          <w:noProof/>
          <w:sz w:val="24"/>
        </w:rPr>
        <w:t>-</w:t>
      </w:r>
    </w:p>
    <w:p w14:paraId="1262592C" w14:textId="77777777" w:rsidR="007E4161" w:rsidRPr="007B025A" w:rsidRDefault="007E4161" w:rsidP="00841C2A">
      <w:pPr>
        <w:pStyle w:val="Titel"/>
        <w:tabs>
          <w:tab w:val="left" w:pos="1701"/>
          <w:tab w:val="left" w:pos="1985"/>
          <w:tab w:val="left" w:pos="3544"/>
          <w:tab w:val="left" w:pos="5387"/>
          <w:tab w:val="left" w:pos="7797"/>
        </w:tabs>
        <w:jc w:val="both"/>
        <w:rPr>
          <w:noProof/>
          <w:sz w:val="24"/>
        </w:rPr>
      </w:pPr>
      <w:r w:rsidRPr="007B025A">
        <w:rPr>
          <w:noProof/>
          <w:sz w:val="24"/>
        </w:rPr>
        <w:tab/>
      </w:r>
      <w:r w:rsidRPr="007B025A">
        <w:rPr>
          <w:noProof/>
          <w:sz w:val="24"/>
        </w:rPr>
        <w:tab/>
      </w:r>
      <w:r w:rsidR="00841C2A">
        <w:rPr>
          <w:noProof/>
          <w:sz w:val="24"/>
        </w:rPr>
        <w:t>Wert in V</w:t>
      </w:r>
    </w:p>
    <w:p w14:paraId="1262592D" w14:textId="77777777" w:rsidR="00841C2A" w:rsidRPr="007B025A" w:rsidRDefault="00841C2A" w:rsidP="00841C2A">
      <w:pPr>
        <w:pStyle w:val="Titel"/>
        <w:tabs>
          <w:tab w:val="left" w:pos="1701"/>
          <w:tab w:val="left" w:pos="1985"/>
          <w:tab w:val="left" w:pos="3544"/>
          <w:tab w:val="left" w:pos="5387"/>
          <w:tab w:val="left" w:pos="7797"/>
        </w:tabs>
        <w:jc w:val="left"/>
        <w:rPr>
          <w:noProof/>
          <w:sz w:val="24"/>
        </w:rPr>
      </w:pPr>
    </w:p>
    <w:p w14:paraId="1262592E" w14:textId="77777777" w:rsidR="007E4161" w:rsidRPr="00841C2A" w:rsidRDefault="00841C2A" w:rsidP="00324F94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</w:r>
      <w:r w:rsidR="007E4161">
        <w:rPr>
          <w:noProof/>
          <w:sz w:val="24"/>
        </w:rPr>
        <w:t xml:space="preserve">1,4 V  : </w:t>
      </w:r>
      <w:r>
        <w:rPr>
          <w:noProof/>
          <w:sz w:val="24"/>
        </w:rPr>
        <w:tab/>
        <w:t>……….</w:t>
      </w:r>
    </w:p>
    <w:p w14:paraId="1262592F" w14:textId="77777777" w:rsidR="007E4161" w:rsidRDefault="00841C2A" w:rsidP="00324F94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</w:r>
      <w:r w:rsidR="007E4161">
        <w:rPr>
          <w:noProof/>
          <w:sz w:val="24"/>
        </w:rPr>
        <w:t xml:space="preserve">3,7 V  : </w:t>
      </w:r>
      <w:r>
        <w:rPr>
          <w:noProof/>
          <w:sz w:val="24"/>
        </w:rPr>
        <w:tab/>
        <w:t>……….</w:t>
      </w:r>
    </w:p>
    <w:p w14:paraId="12625930" w14:textId="77777777" w:rsidR="00BC316C" w:rsidRDefault="00841C2A" w:rsidP="00324F94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</w:r>
      <w:r w:rsidR="007E4161">
        <w:rPr>
          <w:noProof/>
          <w:sz w:val="24"/>
        </w:rPr>
        <w:t xml:space="preserve">0,5 V  : </w:t>
      </w:r>
      <w:r>
        <w:rPr>
          <w:noProof/>
          <w:sz w:val="24"/>
        </w:rPr>
        <w:tab/>
        <w:t>……….</w:t>
      </w:r>
    </w:p>
    <w:p w14:paraId="12625931" w14:textId="77777777" w:rsidR="00D36CAA" w:rsidRDefault="00D36CAA">
      <w:pPr>
        <w:rPr>
          <w:noProof/>
          <w:szCs w:val="24"/>
        </w:rPr>
      </w:pPr>
      <w:r>
        <w:rPr>
          <w:noProof/>
        </w:rPr>
        <w:br w:type="page"/>
      </w:r>
    </w:p>
    <w:p w14:paraId="12625932" w14:textId="77777777" w:rsidR="00D36CAA" w:rsidRDefault="00D36CAA" w:rsidP="00D36CAA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lastRenderedPageBreak/>
        <w:t>A3) Zwischen dem eingegebenen und dem wieder ausgegebenen Spannungswert ist jeweils ein Unterschied feststellbar, der als Digitalisierungsfehler bezeichnet wird. Die Größe des Digitalisierungsfehlers erfolgt in unterschiedlicher Art</w:t>
      </w:r>
    </w:p>
    <w:p w14:paraId="12625933" w14:textId="77777777" w:rsidR="00D36CAA" w:rsidRDefault="00D36CAA" w:rsidP="00D36CAA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934" w14:textId="77777777" w:rsidR="00D36CAA" w:rsidRDefault="00D36CAA" w:rsidP="00D36CAA">
      <w:pPr>
        <w:pStyle w:val="Titel"/>
        <w:numPr>
          <w:ilvl w:val="1"/>
          <w:numId w:val="2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Absoluter Fehler – Wird berechnet durch Differnz aus Eingabe- und Ausgabewert. Einheit (in diesem Fall) Volt</w:t>
      </w:r>
    </w:p>
    <w:p w14:paraId="12625935" w14:textId="77777777" w:rsidR="00D36CAA" w:rsidRDefault="00D36CAA" w:rsidP="00D36CAA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</w:p>
    <w:p w14:paraId="12625936" w14:textId="77777777" w:rsidR="009C52B7" w:rsidRDefault="009C52B7" w:rsidP="00D36CAA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</w:p>
    <w:p w14:paraId="12625937" w14:textId="77777777" w:rsidR="00D36CAA" w:rsidRDefault="00D36CAA" w:rsidP="00D36CAA">
      <w:pPr>
        <w:pStyle w:val="Titel"/>
        <w:numPr>
          <w:ilvl w:val="1"/>
          <w:numId w:val="2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Relativer Fehler bezogen auf den Eingabewert – Wie viel Prozent des Eingabewerts entspricht der absolute</w:t>
      </w:r>
      <w:r w:rsidR="009C52B7">
        <w:rPr>
          <w:noProof/>
          <w:sz w:val="24"/>
        </w:rPr>
        <w:t xml:space="preserve"> Fehler</w:t>
      </w:r>
      <w:r>
        <w:rPr>
          <w:noProof/>
          <w:sz w:val="24"/>
        </w:rPr>
        <w:t xml:space="preserve">? </w:t>
      </w:r>
      <w:r w:rsidR="009C52B7">
        <w:rPr>
          <w:noProof/>
          <w:sz w:val="24"/>
        </w:rPr>
        <w:t xml:space="preserve">Das Vorzeichen (positiv/negativ) wird nicht berücksichtigt (immer positiver Fehler) </w:t>
      </w:r>
      <w:r>
        <w:rPr>
          <w:noProof/>
          <w:sz w:val="24"/>
        </w:rPr>
        <w:t>Einheit: %</w:t>
      </w:r>
    </w:p>
    <w:p w14:paraId="12625938" w14:textId="77777777" w:rsidR="009C52B7" w:rsidRDefault="009C52B7" w:rsidP="009C52B7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  <w:r>
        <w:rPr>
          <w:noProof/>
          <w:sz w:val="24"/>
        </w:rPr>
        <w:t>D.h., der Eingabewert wird als 100 % angesehen.</w:t>
      </w:r>
    </w:p>
    <w:p w14:paraId="12625939" w14:textId="77777777" w:rsidR="009C52B7" w:rsidRDefault="009C52B7" w:rsidP="009C52B7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</w:p>
    <w:p w14:paraId="1262593A" w14:textId="77777777" w:rsidR="00D36CAA" w:rsidRDefault="00D36CAA" w:rsidP="00D36CAA">
      <w:pPr>
        <w:pStyle w:val="Titel"/>
        <w:numPr>
          <w:ilvl w:val="1"/>
          <w:numId w:val="2"/>
        </w:numPr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Relativer Fehler bezogen auf den gesamten Messbereich – Wie viel Prozent des gesamten Messbereichs</w:t>
      </w:r>
      <w:r w:rsidR="009C52B7">
        <w:rPr>
          <w:noProof/>
          <w:sz w:val="24"/>
        </w:rPr>
        <w:t xml:space="preserve"> entspricht der absolute Fehler? Das Vorzeichen (positiv/negativ) wird nicht berücksichtigt (immer positiver Fehler) Einheit: %</w:t>
      </w:r>
    </w:p>
    <w:p w14:paraId="1262593B" w14:textId="77777777" w:rsidR="009C52B7" w:rsidRDefault="009C52B7" w:rsidP="009C52B7">
      <w:pPr>
        <w:pStyle w:val="Titel"/>
        <w:tabs>
          <w:tab w:val="right" w:pos="9180"/>
        </w:tabs>
        <w:ind w:left="1080"/>
        <w:jc w:val="both"/>
        <w:rPr>
          <w:noProof/>
          <w:sz w:val="24"/>
        </w:rPr>
      </w:pPr>
      <w:r>
        <w:rPr>
          <w:noProof/>
          <w:sz w:val="24"/>
        </w:rPr>
        <w:t>D.h., der gesamte Messbereich wird als 100 % angesehen.</w:t>
      </w:r>
    </w:p>
    <w:p w14:paraId="1262593C" w14:textId="77777777" w:rsidR="009C52B7" w:rsidRDefault="009C52B7" w:rsidP="009C52B7">
      <w:pPr>
        <w:pStyle w:val="Titel"/>
        <w:tabs>
          <w:tab w:val="left" w:pos="3420"/>
          <w:tab w:val="right" w:pos="9180"/>
        </w:tabs>
        <w:ind w:left="1080"/>
        <w:jc w:val="both"/>
        <w:rPr>
          <w:noProof/>
          <w:sz w:val="24"/>
        </w:rPr>
      </w:pPr>
    </w:p>
    <w:p w14:paraId="1262593D" w14:textId="77777777" w:rsidR="009C52B7" w:rsidRDefault="009C52B7" w:rsidP="009C52B7">
      <w:pPr>
        <w:pStyle w:val="Listenabsatz"/>
        <w:rPr>
          <w:noProof/>
        </w:rPr>
      </w:pPr>
    </w:p>
    <w:p w14:paraId="1262593E" w14:textId="77777777" w:rsidR="009C52B7" w:rsidRDefault="009C52B7" w:rsidP="009C52B7">
      <w:pPr>
        <w:pStyle w:val="Titel"/>
        <w:tabs>
          <w:tab w:val="left" w:pos="3420"/>
          <w:tab w:val="right" w:pos="9180"/>
        </w:tabs>
        <w:spacing w:after="120"/>
        <w:ind w:left="1077"/>
        <w:jc w:val="left"/>
        <w:rPr>
          <w:noProof/>
          <w:sz w:val="24"/>
        </w:rPr>
      </w:pPr>
      <w:r w:rsidRPr="009C52B7">
        <w:rPr>
          <w:b/>
          <w:noProof/>
          <w:sz w:val="24"/>
        </w:rPr>
        <w:t>Bsp.</w:t>
      </w:r>
      <w:r>
        <w:rPr>
          <w:noProof/>
          <w:sz w:val="24"/>
        </w:rPr>
        <w:t xml:space="preserve"> Messwerte von -3 V bis +3 V (Messbereich = 6 V)</w:t>
      </w:r>
      <w:r>
        <w:rPr>
          <w:noProof/>
          <w:sz w:val="24"/>
        </w:rPr>
        <w:br/>
        <w:t xml:space="preserve">        Eingabewert: 2 V, Ausgabewert: 2,3 V </w:t>
      </w:r>
    </w:p>
    <w:p w14:paraId="1262593F" w14:textId="77777777" w:rsidR="009C52B7" w:rsidRDefault="009C52B7" w:rsidP="009C52B7">
      <w:pPr>
        <w:pStyle w:val="Titel"/>
        <w:tabs>
          <w:tab w:val="left" w:pos="3420"/>
          <w:tab w:val="right" w:pos="9180"/>
        </w:tabs>
        <w:spacing w:after="60"/>
        <w:ind w:left="1077"/>
        <w:jc w:val="both"/>
        <w:rPr>
          <w:b/>
          <w:noProof/>
          <w:color w:val="0000FF"/>
          <w:sz w:val="24"/>
        </w:rPr>
      </w:pPr>
      <w:r w:rsidRPr="009C52B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Absoluter Fehler = 2 V – 2,3 V = </w:t>
      </w:r>
      <w:r w:rsidRPr="009C52B7">
        <w:rPr>
          <w:b/>
          <w:noProof/>
          <w:color w:val="0000FF"/>
          <w:sz w:val="24"/>
        </w:rPr>
        <w:t>-0,3 V</w:t>
      </w:r>
    </w:p>
    <w:p w14:paraId="12625940" w14:textId="77777777" w:rsidR="009C52B7" w:rsidRDefault="009C52B7" w:rsidP="009C52B7">
      <w:pPr>
        <w:pStyle w:val="Titel"/>
        <w:tabs>
          <w:tab w:val="left" w:pos="3420"/>
          <w:tab w:val="right" w:pos="9180"/>
        </w:tabs>
        <w:spacing w:after="60"/>
        <w:ind w:left="1077"/>
        <w:jc w:val="both"/>
        <w:rPr>
          <w:b/>
          <w:noProof/>
          <w:color w:val="0000FF"/>
          <w:sz w:val="24"/>
        </w:rPr>
      </w:pPr>
      <w:r w:rsidRPr="009C52B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Relativer Fehler (bezogen auf Eingabewert)  = </w:t>
      </w:r>
      <w:r w:rsidRPr="009C52B7">
        <w:rPr>
          <w:b/>
          <w:noProof/>
          <w:color w:val="0000FF"/>
          <w:sz w:val="24"/>
        </w:rPr>
        <w:t>-0,3 V</w:t>
      </w:r>
      <w:r>
        <w:rPr>
          <w:b/>
          <w:noProof/>
          <w:color w:val="0000FF"/>
          <w:sz w:val="24"/>
        </w:rPr>
        <w:t xml:space="preserve"> * 100 / 2 V = 15%</w:t>
      </w:r>
    </w:p>
    <w:p w14:paraId="12625941" w14:textId="77777777" w:rsidR="009C52B7" w:rsidRDefault="009C52B7" w:rsidP="009C52B7">
      <w:pPr>
        <w:pStyle w:val="Titel"/>
        <w:tabs>
          <w:tab w:val="left" w:pos="3420"/>
          <w:tab w:val="right" w:pos="9180"/>
        </w:tabs>
        <w:spacing w:after="60"/>
        <w:ind w:left="1077"/>
        <w:jc w:val="both"/>
        <w:rPr>
          <w:noProof/>
          <w:sz w:val="24"/>
        </w:rPr>
      </w:pPr>
      <w:r w:rsidRPr="009C52B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Absoluter Fehler = 3 V – 3,3 V = </w:t>
      </w:r>
      <w:r w:rsidRPr="009C52B7">
        <w:rPr>
          <w:b/>
          <w:noProof/>
          <w:color w:val="0000FF"/>
          <w:sz w:val="24"/>
        </w:rPr>
        <w:t>-0,3 V</w:t>
      </w:r>
      <w:r>
        <w:rPr>
          <w:b/>
          <w:noProof/>
          <w:color w:val="0000FF"/>
          <w:sz w:val="24"/>
        </w:rPr>
        <w:t xml:space="preserve"> * 100 / 6 V = 5%</w:t>
      </w:r>
    </w:p>
    <w:p w14:paraId="12625942" w14:textId="77777777" w:rsidR="009C52B7" w:rsidRDefault="009C52B7" w:rsidP="009C52B7">
      <w:pPr>
        <w:pStyle w:val="Listenabsatz"/>
        <w:rPr>
          <w:noProof/>
        </w:rPr>
      </w:pPr>
    </w:p>
    <w:p w14:paraId="12625943" w14:textId="77777777" w:rsidR="009C52B7" w:rsidRDefault="009C52B7" w:rsidP="009C52B7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944" w14:textId="77777777" w:rsidR="00D36CAA" w:rsidRDefault="00D36CAA" w:rsidP="00D36CAA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</w:p>
    <w:p w14:paraId="12625945" w14:textId="77777777" w:rsidR="00D36CAA" w:rsidRDefault="009C52B7" w:rsidP="00D36CAA">
      <w:pPr>
        <w:pStyle w:val="Titel"/>
        <w:tabs>
          <w:tab w:val="left" w:pos="3420"/>
          <w:tab w:val="right" w:pos="9180"/>
        </w:tabs>
        <w:jc w:val="both"/>
        <w:rPr>
          <w:noProof/>
          <w:sz w:val="24"/>
        </w:rPr>
      </w:pPr>
      <w:r>
        <w:rPr>
          <w:noProof/>
          <w:sz w:val="24"/>
        </w:rPr>
        <w:t>Rechn</w:t>
      </w:r>
      <w:r w:rsidR="00D36CAA">
        <w:rPr>
          <w:noProof/>
          <w:sz w:val="24"/>
        </w:rPr>
        <w:t xml:space="preserve">en Sie zu den, in Aufgabe </w:t>
      </w:r>
      <w:r>
        <w:rPr>
          <w:noProof/>
          <w:sz w:val="24"/>
        </w:rPr>
        <w:t>3</w:t>
      </w:r>
      <w:r w:rsidR="00D36CAA">
        <w:rPr>
          <w:noProof/>
          <w:sz w:val="24"/>
        </w:rPr>
        <w:t xml:space="preserve"> ermittelten Ausgangsspannung</w:t>
      </w:r>
      <w:r>
        <w:rPr>
          <w:noProof/>
          <w:sz w:val="24"/>
        </w:rPr>
        <w:t>en</w:t>
      </w:r>
      <w:r w:rsidR="00D36CAA">
        <w:rPr>
          <w:noProof/>
          <w:sz w:val="24"/>
        </w:rPr>
        <w:t xml:space="preserve"> des DAC</w:t>
      </w:r>
      <w:r>
        <w:rPr>
          <w:noProof/>
          <w:sz w:val="24"/>
        </w:rPr>
        <w:t>, den jeweiligen absoluten Fehler und beide Arten von relativen Fehlern. (Die erste Spalte der Tabelle von A2 übernehmen)</w:t>
      </w:r>
    </w:p>
    <w:p w14:paraId="12625946" w14:textId="77777777" w:rsidR="00D36CAA" w:rsidRDefault="00D36CAA" w:rsidP="00D36CAA">
      <w:pPr>
        <w:pStyle w:val="Titel"/>
        <w:tabs>
          <w:tab w:val="left" w:pos="1701"/>
          <w:tab w:val="left" w:pos="3420"/>
          <w:tab w:val="right" w:pos="9180"/>
        </w:tabs>
        <w:jc w:val="both"/>
        <w:rPr>
          <w:noProof/>
          <w:sz w:val="24"/>
        </w:rPr>
      </w:pPr>
    </w:p>
    <w:p w14:paraId="12625947" w14:textId="77777777" w:rsidR="00D36CAA" w:rsidRPr="007B025A" w:rsidRDefault="00D36CAA" w:rsidP="00F120FF">
      <w:pPr>
        <w:pStyle w:val="Titel"/>
        <w:tabs>
          <w:tab w:val="left" w:pos="1701"/>
          <w:tab w:val="left" w:pos="1985"/>
          <w:tab w:val="left" w:pos="3544"/>
          <w:tab w:val="left" w:pos="5103"/>
          <w:tab w:val="left" w:pos="7513"/>
        </w:tabs>
        <w:jc w:val="both"/>
        <w:rPr>
          <w:noProof/>
          <w:sz w:val="24"/>
        </w:rPr>
      </w:pPr>
      <w:r w:rsidRPr="007B025A">
        <w:rPr>
          <w:noProof/>
          <w:sz w:val="24"/>
        </w:rPr>
        <w:tab/>
      </w:r>
      <w:r>
        <w:rPr>
          <w:noProof/>
          <w:sz w:val="24"/>
        </w:rPr>
        <w:tab/>
        <w:t>Ausga</w:t>
      </w:r>
      <w:r w:rsidR="00F120FF">
        <w:rPr>
          <w:noProof/>
          <w:sz w:val="24"/>
        </w:rPr>
        <w:t>be</w:t>
      </w:r>
      <w:r>
        <w:rPr>
          <w:noProof/>
          <w:sz w:val="24"/>
        </w:rPr>
        <w:t>-</w:t>
      </w:r>
      <w:r w:rsidRPr="007B025A">
        <w:rPr>
          <w:noProof/>
          <w:sz w:val="24"/>
        </w:rPr>
        <w:tab/>
      </w:r>
      <w:r w:rsidR="009C52B7">
        <w:rPr>
          <w:noProof/>
          <w:sz w:val="24"/>
        </w:rPr>
        <w:t>Absoluter</w:t>
      </w:r>
      <w:r w:rsidRPr="007B025A">
        <w:rPr>
          <w:noProof/>
          <w:sz w:val="24"/>
        </w:rPr>
        <w:tab/>
      </w:r>
      <w:r w:rsidR="009C52B7">
        <w:rPr>
          <w:noProof/>
          <w:sz w:val="24"/>
        </w:rPr>
        <w:t xml:space="preserve">Relativer </w:t>
      </w:r>
      <w:r w:rsidRPr="007B025A">
        <w:rPr>
          <w:noProof/>
          <w:sz w:val="24"/>
        </w:rPr>
        <w:t>Fehler in %</w:t>
      </w:r>
      <w:r w:rsidRPr="007B025A">
        <w:rPr>
          <w:noProof/>
          <w:sz w:val="24"/>
        </w:rPr>
        <w:tab/>
      </w:r>
      <w:r w:rsidR="00F120FF">
        <w:rPr>
          <w:noProof/>
          <w:sz w:val="24"/>
        </w:rPr>
        <w:t xml:space="preserve">Relativer </w:t>
      </w:r>
      <w:r w:rsidRPr="007B025A">
        <w:rPr>
          <w:noProof/>
          <w:sz w:val="24"/>
        </w:rPr>
        <w:t>Fehler in %</w:t>
      </w:r>
    </w:p>
    <w:p w14:paraId="12625948" w14:textId="77777777" w:rsidR="00D36CAA" w:rsidRPr="007B025A" w:rsidRDefault="00D36CAA" w:rsidP="00F120FF">
      <w:pPr>
        <w:pStyle w:val="Titel"/>
        <w:tabs>
          <w:tab w:val="left" w:pos="1701"/>
          <w:tab w:val="left" w:pos="1985"/>
          <w:tab w:val="left" w:pos="3544"/>
          <w:tab w:val="left" w:pos="5103"/>
          <w:tab w:val="left" w:pos="7513"/>
        </w:tabs>
        <w:jc w:val="both"/>
        <w:rPr>
          <w:noProof/>
          <w:sz w:val="24"/>
        </w:rPr>
      </w:pPr>
      <w:r w:rsidRPr="007B025A">
        <w:rPr>
          <w:noProof/>
          <w:sz w:val="24"/>
        </w:rPr>
        <w:tab/>
      </w:r>
      <w:r w:rsidRPr="007B025A">
        <w:rPr>
          <w:noProof/>
          <w:sz w:val="24"/>
        </w:rPr>
        <w:tab/>
      </w:r>
      <w:r w:rsidR="00F120FF">
        <w:rPr>
          <w:noProof/>
          <w:sz w:val="24"/>
        </w:rPr>
        <w:t>w</w:t>
      </w:r>
      <w:r>
        <w:rPr>
          <w:noProof/>
          <w:sz w:val="24"/>
        </w:rPr>
        <w:t>ert in V</w:t>
      </w:r>
      <w:r>
        <w:rPr>
          <w:noProof/>
          <w:sz w:val="24"/>
        </w:rPr>
        <w:tab/>
      </w:r>
      <w:r w:rsidR="009C52B7">
        <w:rPr>
          <w:noProof/>
          <w:sz w:val="24"/>
        </w:rPr>
        <w:t>Fehler in V</w:t>
      </w:r>
      <w:r w:rsidRPr="007B025A">
        <w:rPr>
          <w:noProof/>
          <w:sz w:val="24"/>
        </w:rPr>
        <w:tab/>
        <w:t>bez. auf Einga</w:t>
      </w:r>
      <w:r w:rsidR="00F120FF">
        <w:rPr>
          <w:noProof/>
          <w:sz w:val="24"/>
        </w:rPr>
        <w:t>bewert</w:t>
      </w:r>
      <w:r w:rsidRPr="007B025A">
        <w:rPr>
          <w:noProof/>
          <w:sz w:val="24"/>
        </w:rPr>
        <w:tab/>
        <w:t>bezogen auf</w:t>
      </w:r>
      <w:r w:rsidR="00F120FF">
        <w:rPr>
          <w:noProof/>
          <w:sz w:val="24"/>
        </w:rPr>
        <w:t xml:space="preserve"> ges.</w:t>
      </w:r>
    </w:p>
    <w:p w14:paraId="12625949" w14:textId="77777777" w:rsidR="00D36CAA" w:rsidRDefault="00D36CAA" w:rsidP="00F120FF">
      <w:pPr>
        <w:pStyle w:val="Titel"/>
        <w:tabs>
          <w:tab w:val="left" w:pos="1701"/>
          <w:tab w:val="left" w:pos="1985"/>
          <w:tab w:val="left" w:pos="3544"/>
          <w:tab w:val="left" w:pos="5103"/>
          <w:tab w:val="left" w:pos="7513"/>
        </w:tabs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="00F120FF">
        <w:rPr>
          <w:noProof/>
          <w:sz w:val="24"/>
        </w:rPr>
        <w:t>Absolutwert</w:t>
      </w:r>
      <w:r w:rsidR="00F120FF">
        <w:rPr>
          <w:noProof/>
          <w:sz w:val="24"/>
        </w:rPr>
        <w:tab/>
        <w:t>wert</w:t>
      </w:r>
      <w:r w:rsidR="00F120FF">
        <w:rPr>
          <w:noProof/>
          <w:sz w:val="24"/>
        </w:rPr>
        <w:tab/>
      </w:r>
      <w:r w:rsidRPr="007B025A">
        <w:rPr>
          <w:noProof/>
          <w:sz w:val="24"/>
        </w:rPr>
        <w:t>Messbereich (5 V)</w:t>
      </w:r>
    </w:p>
    <w:p w14:paraId="1262594A" w14:textId="77777777" w:rsidR="00D36CAA" w:rsidRPr="007B025A" w:rsidRDefault="00D36CAA" w:rsidP="00F120FF">
      <w:pPr>
        <w:pStyle w:val="Titel"/>
        <w:tabs>
          <w:tab w:val="left" w:pos="1701"/>
          <w:tab w:val="left" w:pos="1985"/>
          <w:tab w:val="left" w:pos="3544"/>
          <w:tab w:val="left" w:pos="5103"/>
          <w:tab w:val="left" w:pos="7513"/>
        </w:tabs>
        <w:jc w:val="left"/>
        <w:rPr>
          <w:noProof/>
          <w:sz w:val="24"/>
        </w:rPr>
      </w:pPr>
    </w:p>
    <w:p w14:paraId="1262594B" w14:textId="77777777" w:rsidR="00D36CAA" w:rsidRPr="00841C2A" w:rsidRDefault="00D36CAA" w:rsidP="00D36CAA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  <w:t xml:space="preserve">1,4 V  : </w:t>
      </w:r>
      <w:r>
        <w:rPr>
          <w:noProof/>
          <w:sz w:val="24"/>
        </w:rPr>
        <w:tab/>
        <w:t>……….</w:t>
      </w:r>
      <w:r>
        <w:rPr>
          <w:noProof/>
          <w:sz w:val="24"/>
        </w:rPr>
        <w:tab/>
        <w:t>……………..</w:t>
      </w:r>
      <w:r>
        <w:rPr>
          <w:noProof/>
          <w:sz w:val="24"/>
        </w:rPr>
        <w:tab/>
        <w:t>………………</w:t>
      </w:r>
      <w:r>
        <w:rPr>
          <w:noProof/>
          <w:sz w:val="24"/>
        </w:rPr>
        <w:tab/>
        <w:t>……………….</w:t>
      </w:r>
    </w:p>
    <w:p w14:paraId="1262594C" w14:textId="77777777" w:rsidR="00D36CAA" w:rsidRDefault="00D36CAA" w:rsidP="00D36CAA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  <w:t xml:space="preserve">3,7 V  : </w:t>
      </w:r>
      <w:r>
        <w:rPr>
          <w:noProof/>
          <w:sz w:val="24"/>
        </w:rPr>
        <w:tab/>
        <w:t>……….</w:t>
      </w:r>
      <w:r>
        <w:rPr>
          <w:noProof/>
          <w:sz w:val="24"/>
        </w:rPr>
        <w:tab/>
        <w:t>……………..</w:t>
      </w:r>
      <w:r>
        <w:rPr>
          <w:noProof/>
          <w:sz w:val="24"/>
        </w:rPr>
        <w:tab/>
        <w:t>………………</w:t>
      </w:r>
      <w:r>
        <w:rPr>
          <w:noProof/>
          <w:sz w:val="24"/>
        </w:rPr>
        <w:tab/>
        <w:t>……………….</w:t>
      </w:r>
    </w:p>
    <w:p w14:paraId="1262594D" w14:textId="77777777" w:rsidR="00D36CAA" w:rsidRPr="00841C2A" w:rsidRDefault="00D36CAA" w:rsidP="00D36CAA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ab/>
        <w:t xml:space="preserve">0,5 V  : </w:t>
      </w:r>
      <w:r>
        <w:rPr>
          <w:noProof/>
          <w:sz w:val="24"/>
        </w:rPr>
        <w:tab/>
        <w:t>……….</w:t>
      </w:r>
      <w:r>
        <w:rPr>
          <w:noProof/>
          <w:sz w:val="24"/>
        </w:rPr>
        <w:tab/>
        <w:t>……………..</w:t>
      </w:r>
      <w:r>
        <w:rPr>
          <w:noProof/>
          <w:sz w:val="24"/>
        </w:rPr>
        <w:tab/>
        <w:t>………………</w:t>
      </w:r>
      <w:r>
        <w:rPr>
          <w:noProof/>
          <w:sz w:val="24"/>
        </w:rPr>
        <w:tab/>
        <w:t>……………….</w:t>
      </w:r>
    </w:p>
    <w:p w14:paraId="1262594E" w14:textId="77777777" w:rsidR="00D36CAA" w:rsidRPr="00841C2A" w:rsidRDefault="00D36CAA" w:rsidP="00324F94">
      <w:pPr>
        <w:pStyle w:val="Titel"/>
        <w:tabs>
          <w:tab w:val="left" w:pos="709"/>
          <w:tab w:val="left" w:pos="1985"/>
          <w:tab w:val="left" w:pos="3544"/>
          <w:tab w:val="left" w:pos="5387"/>
          <w:tab w:val="left" w:pos="7797"/>
        </w:tabs>
        <w:spacing w:line="360" w:lineRule="auto"/>
        <w:jc w:val="both"/>
        <w:rPr>
          <w:noProof/>
          <w:sz w:val="24"/>
        </w:rPr>
      </w:pPr>
    </w:p>
    <w:sectPr w:rsidR="00D36CAA" w:rsidRPr="00841C2A" w:rsidSect="00151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25951" w14:textId="77777777" w:rsidR="00D02136" w:rsidRDefault="00D02136">
      <w:r>
        <w:separator/>
      </w:r>
    </w:p>
  </w:endnote>
  <w:endnote w:type="continuationSeparator" w:id="0">
    <w:p w14:paraId="12625952" w14:textId="77777777" w:rsidR="00D02136" w:rsidRDefault="00D0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17576" w14:textId="77777777" w:rsidR="00C439C3" w:rsidRDefault="00C439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5953" w14:textId="7FB21680" w:rsidR="00511235" w:rsidRDefault="00511235" w:rsidP="004958E4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439C3">
      <w:rPr>
        <w:rStyle w:val="Seitenzahl"/>
        <w:noProof/>
      </w:rPr>
      <w:t>1</w:t>
    </w:r>
    <w:r>
      <w:rPr>
        <w:rStyle w:val="Seitenzahl"/>
      </w:rPr>
      <w:fldChar w:fldCharType="end"/>
    </w:r>
    <w:r w:rsidR="00737D60">
      <w:rPr>
        <w:rStyle w:val="Seitenzahl"/>
      </w:rPr>
      <w:tab/>
    </w:r>
    <w:r w:rsidR="00D36CAA">
      <w:rPr>
        <w:rStyle w:val="Seitenzahl"/>
      </w:rPr>
      <w:t>1</w:t>
    </w:r>
    <w:r w:rsidR="00C439C3">
      <w:rPr>
        <w:rStyle w:val="Seitenzahl"/>
      </w:rPr>
      <w:t>2</w:t>
    </w:r>
    <w:r>
      <w:rPr>
        <w:rStyle w:val="Seitenzahl"/>
      </w:rPr>
      <w:t>.</w:t>
    </w:r>
    <w:r w:rsidR="002C6B54">
      <w:rPr>
        <w:rStyle w:val="Seitenzahl"/>
      </w:rPr>
      <w:t>1</w:t>
    </w:r>
    <w:r w:rsidR="00D36CAA">
      <w:rPr>
        <w:rStyle w:val="Seitenzahl"/>
      </w:rPr>
      <w:t>1</w:t>
    </w:r>
    <w:r>
      <w:rPr>
        <w:rStyle w:val="Seitenzahl"/>
      </w:rPr>
      <w:t>.</w:t>
    </w:r>
    <w:r w:rsidR="00387E02">
      <w:rPr>
        <w:rStyle w:val="Seitenzahl"/>
      </w:rPr>
      <w:t>1</w:t>
    </w:r>
    <w:r w:rsidR="00C439C3">
      <w:rPr>
        <w:rStyle w:val="Seitenzahl"/>
      </w:rPr>
      <w:t>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373C9" w14:textId="77777777" w:rsidR="00C439C3" w:rsidRDefault="00C439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2594F" w14:textId="77777777" w:rsidR="00D02136" w:rsidRDefault="00D02136">
      <w:r>
        <w:separator/>
      </w:r>
    </w:p>
  </w:footnote>
  <w:footnote w:type="continuationSeparator" w:id="0">
    <w:p w14:paraId="12625950" w14:textId="77777777" w:rsidR="00D02136" w:rsidRDefault="00D02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BE5FD" w14:textId="77777777" w:rsidR="00C439C3" w:rsidRDefault="00C439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9B906" w14:textId="77777777" w:rsidR="00C439C3" w:rsidRDefault="00C439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8B80A" w14:textId="77777777" w:rsidR="00C439C3" w:rsidRDefault="00C439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085"/>
    <w:multiLevelType w:val="hybridMultilevel"/>
    <w:tmpl w:val="CF348F3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21289A"/>
    <w:multiLevelType w:val="hybridMultilevel"/>
    <w:tmpl w:val="A0AC5812"/>
    <w:lvl w:ilvl="0" w:tplc="4ED84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AD4C74"/>
    <w:multiLevelType w:val="hybridMultilevel"/>
    <w:tmpl w:val="97401CAA"/>
    <w:lvl w:ilvl="0" w:tplc="EC8E9F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35AEC"/>
    <w:rsid w:val="00047D2F"/>
    <w:rsid w:val="0005009B"/>
    <w:rsid w:val="00052F6A"/>
    <w:rsid w:val="00063738"/>
    <w:rsid w:val="00066B00"/>
    <w:rsid w:val="00073ECF"/>
    <w:rsid w:val="000855C9"/>
    <w:rsid w:val="000858F2"/>
    <w:rsid w:val="000915DC"/>
    <w:rsid w:val="00093B91"/>
    <w:rsid w:val="000A002E"/>
    <w:rsid w:val="000B0651"/>
    <w:rsid w:val="000C3E42"/>
    <w:rsid w:val="000D16ED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93694"/>
    <w:rsid w:val="001B0EB5"/>
    <w:rsid w:val="001B4F6C"/>
    <w:rsid w:val="001C12B3"/>
    <w:rsid w:val="001C1B78"/>
    <w:rsid w:val="001C7493"/>
    <w:rsid w:val="001D5976"/>
    <w:rsid w:val="00234B7C"/>
    <w:rsid w:val="002532D6"/>
    <w:rsid w:val="00260F13"/>
    <w:rsid w:val="00264C20"/>
    <w:rsid w:val="002659B7"/>
    <w:rsid w:val="002667EC"/>
    <w:rsid w:val="00272207"/>
    <w:rsid w:val="00273A43"/>
    <w:rsid w:val="00277EEF"/>
    <w:rsid w:val="00282EAF"/>
    <w:rsid w:val="002867EF"/>
    <w:rsid w:val="00286921"/>
    <w:rsid w:val="00286B6F"/>
    <w:rsid w:val="002914ED"/>
    <w:rsid w:val="002915A3"/>
    <w:rsid w:val="00291712"/>
    <w:rsid w:val="002A5E45"/>
    <w:rsid w:val="002A6813"/>
    <w:rsid w:val="002B2767"/>
    <w:rsid w:val="002C1306"/>
    <w:rsid w:val="002C6B54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4F94"/>
    <w:rsid w:val="00341F1B"/>
    <w:rsid w:val="00362B1D"/>
    <w:rsid w:val="00387E02"/>
    <w:rsid w:val="0039688D"/>
    <w:rsid w:val="003A30D8"/>
    <w:rsid w:val="003C05BA"/>
    <w:rsid w:val="003D2B67"/>
    <w:rsid w:val="003F0917"/>
    <w:rsid w:val="003F3EBD"/>
    <w:rsid w:val="003F539F"/>
    <w:rsid w:val="004056F2"/>
    <w:rsid w:val="00417400"/>
    <w:rsid w:val="00426133"/>
    <w:rsid w:val="00440D3D"/>
    <w:rsid w:val="004547FF"/>
    <w:rsid w:val="0045782A"/>
    <w:rsid w:val="004644B9"/>
    <w:rsid w:val="004708E3"/>
    <w:rsid w:val="00480A41"/>
    <w:rsid w:val="00492F7A"/>
    <w:rsid w:val="004958E4"/>
    <w:rsid w:val="004A15C7"/>
    <w:rsid w:val="004E24AE"/>
    <w:rsid w:val="004E59A3"/>
    <w:rsid w:val="005009D5"/>
    <w:rsid w:val="00511235"/>
    <w:rsid w:val="0051741D"/>
    <w:rsid w:val="00524ACE"/>
    <w:rsid w:val="00527837"/>
    <w:rsid w:val="005426E4"/>
    <w:rsid w:val="00546601"/>
    <w:rsid w:val="00552D00"/>
    <w:rsid w:val="00567CA1"/>
    <w:rsid w:val="00581779"/>
    <w:rsid w:val="0058667C"/>
    <w:rsid w:val="005A1023"/>
    <w:rsid w:val="005B4372"/>
    <w:rsid w:val="005D3B0E"/>
    <w:rsid w:val="005D65A0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B025A"/>
    <w:rsid w:val="007B084E"/>
    <w:rsid w:val="007B38B5"/>
    <w:rsid w:val="007B6663"/>
    <w:rsid w:val="007D26F3"/>
    <w:rsid w:val="007E4161"/>
    <w:rsid w:val="0081771E"/>
    <w:rsid w:val="00841C2A"/>
    <w:rsid w:val="00861864"/>
    <w:rsid w:val="00872830"/>
    <w:rsid w:val="00875097"/>
    <w:rsid w:val="0088234C"/>
    <w:rsid w:val="008A2935"/>
    <w:rsid w:val="008B56DC"/>
    <w:rsid w:val="008C0D07"/>
    <w:rsid w:val="008E7177"/>
    <w:rsid w:val="0091141A"/>
    <w:rsid w:val="00911A6E"/>
    <w:rsid w:val="009174B0"/>
    <w:rsid w:val="00927F25"/>
    <w:rsid w:val="00940657"/>
    <w:rsid w:val="009428E4"/>
    <w:rsid w:val="00945A96"/>
    <w:rsid w:val="00957DF5"/>
    <w:rsid w:val="0097565D"/>
    <w:rsid w:val="009817CC"/>
    <w:rsid w:val="00985ECA"/>
    <w:rsid w:val="00985F56"/>
    <w:rsid w:val="009868E3"/>
    <w:rsid w:val="0098767A"/>
    <w:rsid w:val="009948C3"/>
    <w:rsid w:val="009A37B8"/>
    <w:rsid w:val="009B1640"/>
    <w:rsid w:val="009B3771"/>
    <w:rsid w:val="009C52B7"/>
    <w:rsid w:val="009E6528"/>
    <w:rsid w:val="009E7DBF"/>
    <w:rsid w:val="009F0137"/>
    <w:rsid w:val="009F0940"/>
    <w:rsid w:val="009F0F3C"/>
    <w:rsid w:val="00A07494"/>
    <w:rsid w:val="00A15574"/>
    <w:rsid w:val="00A321F1"/>
    <w:rsid w:val="00A40B0B"/>
    <w:rsid w:val="00A46311"/>
    <w:rsid w:val="00A5572A"/>
    <w:rsid w:val="00A62F6D"/>
    <w:rsid w:val="00A673C8"/>
    <w:rsid w:val="00A7031A"/>
    <w:rsid w:val="00AA6439"/>
    <w:rsid w:val="00AC7632"/>
    <w:rsid w:val="00AE2072"/>
    <w:rsid w:val="00B02236"/>
    <w:rsid w:val="00B10E08"/>
    <w:rsid w:val="00B21135"/>
    <w:rsid w:val="00B241FB"/>
    <w:rsid w:val="00B31846"/>
    <w:rsid w:val="00B33DFF"/>
    <w:rsid w:val="00B342C7"/>
    <w:rsid w:val="00B42C73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7A36"/>
    <w:rsid w:val="00BB4105"/>
    <w:rsid w:val="00BC2E77"/>
    <w:rsid w:val="00BC316C"/>
    <w:rsid w:val="00BC39EB"/>
    <w:rsid w:val="00BC681B"/>
    <w:rsid w:val="00BD2DBA"/>
    <w:rsid w:val="00BF5F9A"/>
    <w:rsid w:val="00C230FF"/>
    <w:rsid w:val="00C363B5"/>
    <w:rsid w:val="00C439C3"/>
    <w:rsid w:val="00C765B6"/>
    <w:rsid w:val="00C82552"/>
    <w:rsid w:val="00CF0983"/>
    <w:rsid w:val="00CF2884"/>
    <w:rsid w:val="00D02136"/>
    <w:rsid w:val="00D06DEE"/>
    <w:rsid w:val="00D14794"/>
    <w:rsid w:val="00D30510"/>
    <w:rsid w:val="00D33EAC"/>
    <w:rsid w:val="00D36123"/>
    <w:rsid w:val="00D36CAA"/>
    <w:rsid w:val="00D54525"/>
    <w:rsid w:val="00D61B03"/>
    <w:rsid w:val="00D64C74"/>
    <w:rsid w:val="00D65120"/>
    <w:rsid w:val="00D81604"/>
    <w:rsid w:val="00D92249"/>
    <w:rsid w:val="00DB21B4"/>
    <w:rsid w:val="00DB48D5"/>
    <w:rsid w:val="00DD366F"/>
    <w:rsid w:val="00E0503A"/>
    <w:rsid w:val="00E05336"/>
    <w:rsid w:val="00E140DD"/>
    <w:rsid w:val="00E270D0"/>
    <w:rsid w:val="00E31D31"/>
    <w:rsid w:val="00E41C5F"/>
    <w:rsid w:val="00E47998"/>
    <w:rsid w:val="00E76140"/>
    <w:rsid w:val="00E76D5C"/>
    <w:rsid w:val="00EA085C"/>
    <w:rsid w:val="00EA1C96"/>
    <w:rsid w:val="00EA7929"/>
    <w:rsid w:val="00EA799E"/>
    <w:rsid w:val="00EB5ABD"/>
    <w:rsid w:val="00EC22D3"/>
    <w:rsid w:val="00EC593D"/>
    <w:rsid w:val="00ED072D"/>
    <w:rsid w:val="00EE010A"/>
    <w:rsid w:val="00EE12CD"/>
    <w:rsid w:val="00EE6589"/>
    <w:rsid w:val="00EF031B"/>
    <w:rsid w:val="00F120FF"/>
    <w:rsid w:val="00F302EA"/>
    <w:rsid w:val="00F52497"/>
    <w:rsid w:val="00F65C18"/>
    <w:rsid w:val="00FA2BFD"/>
    <w:rsid w:val="00FA3646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26258ED"/>
  <w15:docId w15:val="{042B2DF0-CC5E-42BB-A19F-CD630C75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D3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5F71ABBB.dotm</Template>
  <TotalTime>0</TotalTime>
  <Pages>2</Pages>
  <Words>450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3</cp:revision>
  <cp:lastPrinted>2005-02-08T14:32:00Z</cp:lastPrinted>
  <dcterms:created xsi:type="dcterms:W3CDTF">2018-11-12T09:24:00Z</dcterms:created>
  <dcterms:modified xsi:type="dcterms:W3CDTF">2018-11-12T09:25:00Z</dcterms:modified>
</cp:coreProperties>
</file>