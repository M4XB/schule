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A45D4" w14:textId="77777777" w:rsidR="00024386" w:rsidRDefault="001B407E" w:rsidP="007B2941">
      <w:pPr>
        <w:pStyle w:val="berschrift1"/>
        <w:jc w:val="center"/>
      </w:pPr>
      <w:r>
        <w:t>Codes</w:t>
      </w:r>
      <w:r w:rsidR="007B2941">
        <w:t xml:space="preserve"> – Übungsaufgabe</w:t>
      </w:r>
    </w:p>
    <w:p w14:paraId="688A45D5" w14:textId="77777777" w:rsidR="007B2941" w:rsidRPr="007B2941" w:rsidRDefault="007B2941" w:rsidP="007B2941">
      <w:pPr>
        <w:jc w:val="center"/>
      </w:pPr>
      <w:r>
        <w:t>PCM-/WAV-Kodierung</w:t>
      </w:r>
    </w:p>
    <w:p w14:paraId="688A45D6" w14:textId="77777777" w:rsidR="007B2941" w:rsidRPr="007B2941" w:rsidRDefault="007B2941" w:rsidP="007B2941">
      <w:pPr>
        <w:spacing w:before="180" w:line="276" w:lineRule="auto"/>
        <w:jc w:val="left"/>
        <w:rPr>
          <w:rFonts w:ascii="Times New Roman" w:hAnsi="Times New Roman"/>
          <w:b/>
        </w:rPr>
      </w:pPr>
      <w:r w:rsidRPr="007B2941">
        <w:rPr>
          <w:rFonts w:ascii="Times New Roman" w:hAnsi="Times New Roman"/>
          <w:b/>
        </w:rPr>
        <w:t>Erläuterung</w:t>
      </w:r>
    </w:p>
    <w:p w14:paraId="688A45D7" w14:textId="64907E99" w:rsidR="00EC6482" w:rsidRDefault="007B2941" w:rsidP="007B2941">
      <w:pPr>
        <w:spacing w:before="18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Bei D</w:t>
      </w:r>
      <w:r w:rsidR="00EE1AF0">
        <w:rPr>
          <w:rFonts w:ascii="Times New Roman" w:hAnsi="Times New Roman"/>
          <w:sz w:val="24"/>
        </w:rPr>
        <w:t xml:space="preserve">ateien vom Type „WAV“ </w:t>
      </w:r>
      <w:r>
        <w:rPr>
          <w:rFonts w:ascii="Times New Roman" w:hAnsi="Times New Roman"/>
          <w:sz w:val="24"/>
        </w:rPr>
        <w:t xml:space="preserve">handelt es sich um digitalisierte Audioinformationen. Das Audiosignal wird entweder Mono (1 Kanal) oder Stereo (2 Kanäle) mit 16 Bit-Auflösung </w:t>
      </w:r>
      <w:r w:rsidR="00F96DFC">
        <w:rPr>
          <w:rFonts w:ascii="Times New Roman" w:hAnsi="Times New Roman"/>
          <w:sz w:val="24"/>
        </w:rPr>
        <w:t xml:space="preserve">digitalisiert (für jeden Wert wird ein 16 Bit-Datenwort verwendet) </w:t>
      </w:r>
      <w:r>
        <w:rPr>
          <w:rFonts w:ascii="Times New Roman" w:hAnsi="Times New Roman"/>
          <w:sz w:val="24"/>
        </w:rPr>
        <w:t>und je nach Wunsch komprimiert oder unkomprimiert abgespeichert. Den Audiodaten wird ein „Kopf“ mit Inhaltsinformationen vorangestellt. D</w:t>
      </w:r>
      <w:r w:rsidR="00EC6482">
        <w:rPr>
          <w:rFonts w:ascii="Times New Roman" w:hAnsi="Times New Roman"/>
          <w:sz w:val="24"/>
        </w:rPr>
        <w:t xml:space="preserve">ie </w:t>
      </w:r>
      <w:r w:rsidR="00575B10">
        <w:rPr>
          <w:rFonts w:ascii="Times New Roman" w:hAnsi="Times New Roman"/>
          <w:sz w:val="24"/>
        </w:rPr>
        <w:t xml:space="preserve">Dateien </w:t>
      </w:r>
      <w:r w:rsidR="00EE1AF0">
        <w:rPr>
          <w:rFonts w:ascii="Times New Roman" w:hAnsi="Times New Roman"/>
          <w:sz w:val="24"/>
        </w:rPr>
        <w:t>w</w:t>
      </w:r>
      <w:r w:rsidR="00EC6482">
        <w:rPr>
          <w:rFonts w:ascii="Times New Roman" w:hAnsi="Times New Roman"/>
          <w:sz w:val="24"/>
        </w:rPr>
        <w:t>e</w:t>
      </w:r>
      <w:r w:rsidR="00EE1AF0">
        <w:rPr>
          <w:rFonts w:ascii="Times New Roman" w:hAnsi="Times New Roman"/>
          <w:sz w:val="24"/>
        </w:rPr>
        <w:t>rd</w:t>
      </w:r>
      <w:r w:rsidR="00EC6482">
        <w:rPr>
          <w:rFonts w:ascii="Times New Roman" w:hAnsi="Times New Roman"/>
          <w:sz w:val="24"/>
        </w:rPr>
        <w:t>en</w:t>
      </w:r>
      <w:r w:rsidR="00EE1AF0">
        <w:rPr>
          <w:rFonts w:ascii="Times New Roman" w:hAnsi="Times New Roman"/>
          <w:sz w:val="24"/>
        </w:rPr>
        <w:t xml:space="preserve"> gemäß der nachfolge</w:t>
      </w:r>
      <w:r w:rsidR="00EC6482">
        <w:rPr>
          <w:rFonts w:ascii="Times New Roman" w:hAnsi="Times New Roman"/>
          <w:sz w:val="24"/>
        </w:rPr>
        <w:t xml:space="preserve">nden Beschreibung abgespeichert. </w:t>
      </w:r>
    </w:p>
    <w:p w14:paraId="688A45D8" w14:textId="77777777" w:rsidR="00EC6482" w:rsidRDefault="00EC6482" w:rsidP="000455B8">
      <w:pPr>
        <w:spacing w:before="120" w:after="60" w:line="276" w:lineRule="auto"/>
        <w:jc w:val="left"/>
        <w:rPr>
          <w:rFonts w:ascii="Times New Roman" w:hAnsi="Times New Roman"/>
          <w:sz w:val="24"/>
        </w:rPr>
      </w:pPr>
      <w:r w:rsidRPr="00EC6482">
        <w:rPr>
          <w:rFonts w:ascii="Times New Roman" w:hAnsi="Times New Roman"/>
          <w:b/>
          <w:i/>
          <w:sz w:val="24"/>
        </w:rPr>
        <w:t>Anm</w:t>
      </w:r>
      <w:r>
        <w:rPr>
          <w:rFonts w:ascii="Times New Roman" w:hAnsi="Times New Roman"/>
          <w:sz w:val="24"/>
        </w:rPr>
        <w:t>.:</w:t>
      </w:r>
    </w:p>
    <w:p w14:paraId="688A45D9" w14:textId="77777777" w:rsidR="00EE1AF0" w:rsidRDefault="00EC6482" w:rsidP="000455B8">
      <w:pPr>
        <w:pStyle w:val="Listenabsatz"/>
        <w:numPr>
          <w:ilvl w:val="0"/>
          <w:numId w:val="20"/>
        </w:numPr>
        <w:spacing w:before="60" w:line="276" w:lineRule="auto"/>
        <w:ind w:left="714" w:hanging="357"/>
        <w:jc w:val="left"/>
        <w:rPr>
          <w:rFonts w:ascii="Times New Roman" w:hAnsi="Times New Roman"/>
          <w:sz w:val="24"/>
        </w:rPr>
      </w:pPr>
      <w:r w:rsidRPr="00EC6482">
        <w:rPr>
          <w:rFonts w:ascii="Times New Roman" w:hAnsi="Times New Roman"/>
          <w:sz w:val="24"/>
        </w:rPr>
        <w:t>Der Wert in der ersten Tabellenspalte (Offset) gibt an, wie viele Byte vom Anfang der Datei die angegeben Daten „entfernt“ sind. Üblicherweise wird der Offset als Hex-Zahl angegeben.</w:t>
      </w:r>
    </w:p>
    <w:p w14:paraId="688A45DA" w14:textId="681C0678" w:rsidR="00EC6482" w:rsidRDefault="00556EE1" w:rsidP="00EC6482">
      <w:pPr>
        <w:pStyle w:val="Listenabsatz"/>
        <w:numPr>
          <w:ilvl w:val="0"/>
          <w:numId w:val="20"/>
        </w:numPr>
        <w:spacing w:before="18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Bei den gespeicherten Werten handelt es sich um Binärdaten mit einer Wortlänge von 2 oder 4 Byte. Die einzelnen Bytes werden </w:t>
      </w:r>
      <w:r w:rsidR="00F96DFC">
        <w:rPr>
          <w:rFonts w:ascii="Times New Roman" w:hAnsi="Times New Roman"/>
          <w:sz w:val="24"/>
        </w:rPr>
        <w:t>im so genannten „</w:t>
      </w:r>
      <w:r w:rsidR="00F96DFC" w:rsidRPr="00F96DFC">
        <w:rPr>
          <w:rFonts w:ascii="Times New Roman" w:hAnsi="Times New Roman"/>
          <w:i/>
          <w:sz w:val="24"/>
        </w:rPr>
        <w:t>Little Endian</w:t>
      </w:r>
      <w:r w:rsidR="00F96DFC">
        <w:rPr>
          <w:rFonts w:ascii="Times New Roman" w:hAnsi="Times New Roman"/>
          <w:sz w:val="24"/>
        </w:rPr>
        <w:t xml:space="preserve">“-Format </w:t>
      </w:r>
      <w:r>
        <w:rPr>
          <w:rFonts w:ascii="Times New Roman" w:hAnsi="Times New Roman"/>
          <w:sz w:val="24"/>
        </w:rPr>
        <w:t>von „rechts nach links“ gespeichert, d.h.</w:t>
      </w:r>
      <w:r w:rsidR="00F96DFC">
        <w:rPr>
          <w:rFonts w:ascii="Times New Roman" w:hAnsi="Times New Roman"/>
          <w:sz w:val="24"/>
        </w:rPr>
        <w:t xml:space="preserve"> das erste Byte wird als Letztes gespeichert. Beispielsweise wird </w:t>
      </w:r>
      <w:r>
        <w:rPr>
          <w:rFonts w:ascii="Times New Roman" w:hAnsi="Times New Roman"/>
          <w:sz w:val="24"/>
        </w:rPr>
        <w:t>der Hexwert 1234</w:t>
      </w:r>
      <w:r w:rsidRPr="00556EE1">
        <w:rPr>
          <w:rFonts w:ascii="Times New Roman" w:hAnsi="Times New Roman"/>
          <w:sz w:val="24"/>
          <w:vertAlign w:val="subscript"/>
        </w:rPr>
        <w:t>16</w:t>
      </w:r>
      <w:r>
        <w:rPr>
          <w:rFonts w:ascii="Times New Roman" w:hAnsi="Times New Roman"/>
          <w:sz w:val="24"/>
        </w:rPr>
        <w:t xml:space="preserve"> wird als</w:t>
      </w:r>
      <w:r w:rsidR="00F96DF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34 12, der Hexwert 12AB34EF</w:t>
      </w:r>
      <w:r w:rsidRPr="00556EE1">
        <w:rPr>
          <w:rFonts w:ascii="Times New Roman" w:hAnsi="Times New Roman"/>
          <w:sz w:val="24"/>
          <w:vertAlign w:val="subscript"/>
        </w:rPr>
        <w:t>16</w:t>
      </w:r>
      <w:r>
        <w:rPr>
          <w:rFonts w:ascii="Times New Roman" w:hAnsi="Times New Roman"/>
          <w:sz w:val="24"/>
        </w:rPr>
        <w:t xml:space="preserve"> als EF 34 AB 12 in der Datei abgelegt.</w:t>
      </w:r>
    </w:p>
    <w:p w14:paraId="688A45DB" w14:textId="55C1FF5E" w:rsidR="00AE1D6C" w:rsidRPr="00EC6482" w:rsidRDefault="00AE1D6C" w:rsidP="00EC6482">
      <w:pPr>
        <w:pStyle w:val="Listenabsatz"/>
        <w:numPr>
          <w:ilvl w:val="0"/>
          <w:numId w:val="20"/>
        </w:numPr>
        <w:spacing w:before="18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Die erfassten Musikinformationen werden mit Vorzeichen </w:t>
      </w:r>
      <w:r w:rsidR="00F96DFC">
        <w:rPr>
          <w:rFonts w:ascii="Times New Roman" w:hAnsi="Times New Roman"/>
          <w:sz w:val="24"/>
        </w:rPr>
        <w:t xml:space="preserve">(2er Komplement) </w:t>
      </w:r>
      <w:r>
        <w:rPr>
          <w:rFonts w:ascii="Times New Roman" w:hAnsi="Times New Roman"/>
          <w:sz w:val="24"/>
        </w:rPr>
        <w:t>abgespeichert, das oberste Bit eines Datenworts gibt das Vorzeichen an.</w:t>
      </w:r>
    </w:p>
    <w:p w14:paraId="688A45DC" w14:textId="77777777" w:rsidR="00EE1AF0" w:rsidRDefault="00EC6482" w:rsidP="00EC6482">
      <w:pPr>
        <w:pStyle w:val="Standard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Der so genannte </w:t>
      </w:r>
      <w:r w:rsidR="00EE1AF0">
        <w:rPr>
          <w:rFonts w:ascii="Arial" w:hAnsi="Arial" w:cs="Arial"/>
          <w:color w:val="000000"/>
          <w:sz w:val="20"/>
          <w:szCs w:val="20"/>
        </w:rPr>
        <w:t>RIFF-Header</w:t>
      </w:r>
      <w:r>
        <w:rPr>
          <w:rFonts w:ascii="Arial" w:hAnsi="Arial" w:cs="Arial"/>
          <w:color w:val="000000"/>
          <w:sz w:val="20"/>
          <w:szCs w:val="20"/>
        </w:rPr>
        <w:t xml:space="preserve"> enthält 12 Byte (3 x 4) an Informationen</w:t>
      </w:r>
      <w:r w:rsidR="00EE1AF0">
        <w:rPr>
          <w:rFonts w:ascii="Arial" w:hAnsi="Arial" w:cs="Arial"/>
          <w:color w:val="000000"/>
          <w:sz w:val="20"/>
          <w:szCs w:val="20"/>
        </w:rPr>
        <w:t>:</w:t>
      </w:r>
    </w:p>
    <w:tbl>
      <w:tblPr>
        <w:tblW w:w="5323" w:type="dxa"/>
        <w:tblInd w:w="4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2019"/>
        <w:gridCol w:w="2289"/>
      </w:tblGrid>
      <w:tr w:rsidR="00EE1AF0" w14:paraId="688A45E0" w14:textId="77777777" w:rsidTr="00F96DFC">
        <w:trPr>
          <w:trHeight w:hRule="exact" w:val="39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DD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DE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Länge (in Bytes)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DF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Inhalt</w:t>
            </w:r>
          </w:p>
        </w:tc>
        <w:bookmarkStart w:id="0" w:name="_GoBack"/>
        <w:bookmarkEnd w:id="0"/>
      </w:tr>
      <w:tr w:rsidR="00EE1AF0" w14:paraId="688A45E4" w14:textId="77777777" w:rsidTr="00F96DFC">
        <w:trPr>
          <w:trHeight w:hRule="exact" w:val="39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1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 (0x00)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2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3" w14:textId="31B79DDA" w:rsidR="00EE1AF0" w:rsidRDefault="00F96DFC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Fest, immer </w:t>
            </w:r>
            <w:r w:rsidR="00EE1AF0">
              <w:rPr>
                <w:rFonts w:cs="Arial"/>
                <w:color w:val="000000"/>
                <w:sz w:val="20"/>
                <w:szCs w:val="20"/>
              </w:rPr>
              <w:t>'RIFF'</w:t>
            </w:r>
          </w:p>
        </w:tc>
      </w:tr>
      <w:tr w:rsidR="00EE1AF0" w14:paraId="688A45E8" w14:textId="77777777" w:rsidTr="00F96DFC">
        <w:trPr>
          <w:trHeight w:hRule="exact" w:val="39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5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 (0x04)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6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7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&lt;Dateigröße&gt; − 8</w:t>
            </w:r>
          </w:p>
        </w:tc>
      </w:tr>
      <w:tr w:rsidR="00EE1AF0" w14:paraId="688A45EC" w14:textId="77777777" w:rsidTr="00F96DFC">
        <w:trPr>
          <w:trHeight w:hRule="exact" w:val="39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9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8 (0x08)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A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B" w14:textId="53826003" w:rsidR="00EE1AF0" w:rsidRDefault="00F96DFC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Fest, immer </w:t>
            </w:r>
            <w:r w:rsidR="00EE1AF0">
              <w:rPr>
                <w:rFonts w:cs="Arial"/>
                <w:color w:val="000000"/>
                <w:sz w:val="20"/>
                <w:szCs w:val="20"/>
              </w:rPr>
              <w:t>'WAVE'</w:t>
            </w:r>
          </w:p>
        </w:tc>
      </w:tr>
    </w:tbl>
    <w:p w14:paraId="688A45ED" w14:textId="77777777" w:rsidR="00EE1AF0" w:rsidRDefault="00EE1AF0" w:rsidP="00EC6482">
      <w:pPr>
        <w:pStyle w:val="Standard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0455B8">
        <w:rPr>
          <w:rFonts w:ascii="Arial" w:hAnsi="Arial" w:cs="Arial"/>
          <w:color w:val="000000"/>
          <w:sz w:val="20"/>
          <w:szCs w:val="20"/>
        </w:rPr>
        <w:t>nachfolg</w:t>
      </w:r>
      <w:r w:rsidR="00EC6482">
        <w:rPr>
          <w:rFonts w:ascii="Arial" w:hAnsi="Arial" w:cs="Arial"/>
          <w:color w:val="000000"/>
          <w:sz w:val="20"/>
          <w:szCs w:val="20"/>
        </w:rPr>
        <w:t xml:space="preserve">ende </w:t>
      </w:r>
      <w:r w:rsidRPr="000455B8">
        <w:rPr>
          <w:rFonts w:ascii="Arial" w:hAnsi="Arial" w:cs="Arial"/>
          <w:i/>
          <w:color w:val="000000"/>
          <w:sz w:val="20"/>
          <w:szCs w:val="20"/>
        </w:rPr>
        <w:t>fmt</w:t>
      </w:r>
      <w:r>
        <w:rPr>
          <w:rFonts w:ascii="Arial" w:hAnsi="Arial" w:cs="Arial"/>
          <w:color w:val="000000"/>
          <w:sz w:val="20"/>
          <w:szCs w:val="20"/>
        </w:rPr>
        <w:t xml:space="preserve">-Abschnitt </w:t>
      </w:r>
      <w:r w:rsidR="00EC6482">
        <w:rPr>
          <w:rFonts w:ascii="Arial" w:hAnsi="Arial" w:cs="Arial"/>
          <w:color w:val="000000"/>
          <w:sz w:val="20"/>
          <w:szCs w:val="20"/>
        </w:rPr>
        <w:t xml:space="preserve">besteht aus </w:t>
      </w:r>
      <w:r w:rsidR="00556EE1">
        <w:rPr>
          <w:rFonts w:ascii="Arial" w:hAnsi="Arial" w:cs="Arial"/>
          <w:color w:val="000000"/>
          <w:sz w:val="20"/>
          <w:szCs w:val="20"/>
        </w:rPr>
        <w:t xml:space="preserve">mindestens </w:t>
      </w:r>
      <w:r w:rsidR="00EC6482">
        <w:rPr>
          <w:rFonts w:ascii="Arial" w:hAnsi="Arial" w:cs="Arial"/>
          <w:color w:val="000000"/>
          <w:sz w:val="20"/>
          <w:szCs w:val="20"/>
        </w:rPr>
        <w:t xml:space="preserve">24 Byte und </w:t>
      </w:r>
      <w:r>
        <w:rPr>
          <w:rFonts w:ascii="Arial" w:hAnsi="Arial" w:cs="Arial"/>
          <w:color w:val="000000"/>
          <w:sz w:val="20"/>
          <w:szCs w:val="20"/>
        </w:rPr>
        <w:t xml:space="preserve">beschreibt das Format der einzelnen </w:t>
      </w:r>
      <w:r w:rsidR="000455B8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btastwerte:</w:t>
      </w:r>
    </w:p>
    <w:tbl>
      <w:tblPr>
        <w:tblW w:w="10043" w:type="dxa"/>
        <w:tblInd w:w="48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685"/>
        <w:gridCol w:w="1509"/>
        <w:gridCol w:w="6874"/>
      </w:tblGrid>
      <w:tr w:rsidR="00EE1AF0" w14:paraId="688A45F2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EE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EF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Länge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0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Inhalt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1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Beschreibung</w:t>
            </w:r>
          </w:p>
        </w:tc>
      </w:tr>
      <w:tr w:rsidR="00EE1AF0" w14:paraId="688A45F7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3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12 (0x0C)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4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5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'fmt '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6" w14:textId="68E10B41" w:rsidR="00EE1AF0" w:rsidRDefault="00F96DFC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Header-Signatur – Fest, immer ‚fmt‘ </w:t>
            </w:r>
            <w:r w:rsidR="00EE1AF0">
              <w:rPr>
                <w:rFonts w:cs="Arial"/>
                <w:color w:val="000000"/>
                <w:sz w:val="20"/>
                <w:szCs w:val="20"/>
              </w:rPr>
              <w:t>(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Achtung: </w:t>
            </w:r>
            <w:r w:rsidR="00EE1AF0">
              <w:rPr>
                <w:rFonts w:cs="Arial"/>
                <w:color w:val="000000"/>
                <w:sz w:val="20"/>
                <w:szCs w:val="20"/>
              </w:rPr>
              <w:t>Leerzeichen beachten)</w:t>
            </w:r>
          </w:p>
        </w:tc>
      </w:tr>
      <w:tr w:rsidR="00EE1AF0" w14:paraId="688A45FC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8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16 (0x10)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9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A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&lt;fmt length&gt;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B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Länge des restlichen </w:t>
            </w:r>
            <w:r w:rsidRPr="00F96DFC">
              <w:rPr>
                <w:rFonts w:cs="Arial"/>
                <w:i/>
                <w:color w:val="000000"/>
                <w:sz w:val="20"/>
                <w:szCs w:val="20"/>
              </w:rPr>
              <w:t>fmt</w:t>
            </w:r>
            <w:r>
              <w:rPr>
                <w:rFonts w:cs="Arial"/>
                <w:color w:val="000000"/>
                <w:sz w:val="20"/>
                <w:szCs w:val="20"/>
              </w:rPr>
              <w:t>-Headers (16 Bytes)</w:t>
            </w:r>
          </w:p>
        </w:tc>
      </w:tr>
      <w:tr w:rsidR="00EE1AF0" w14:paraId="688A4601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D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20 (0x14)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E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F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&lt;format tag&gt;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0" w14:textId="77777777" w:rsidR="00EE1AF0" w:rsidRDefault="00EE1AF0" w:rsidP="00AE1D6C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Datenformat der Abtastwerte</w:t>
            </w:r>
          </w:p>
        </w:tc>
      </w:tr>
      <w:tr w:rsidR="00EE1AF0" w14:paraId="688A4606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2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22 (0x16)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3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4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&lt;channels&gt;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5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Anzahl der Kanäle: 1 = mono, 2 = stereo; mittlerweile sind auch mehr als 2 Kanäle (z. B. für Raumklang) möglich.</w:t>
            </w:r>
            <w:hyperlink r:id="rId7" w:anchor="cite_note-1" w:history="1">
              <w:r>
                <w:rPr>
                  <w:rStyle w:val="Hyperlink"/>
                  <w:rFonts w:cs="Arial"/>
                  <w:color w:val="0B0080"/>
                  <w:sz w:val="20"/>
                  <w:szCs w:val="20"/>
                  <w:vertAlign w:val="superscript"/>
                </w:rPr>
                <w:t>[2]</w:t>
              </w:r>
            </w:hyperlink>
          </w:p>
        </w:tc>
      </w:tr>
      <w:tr w:rsidR="00EE1AF0" w14:paraId="688A460B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7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24 (0x18)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8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9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&lt;sample rate&gt;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A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Samples pro Sekunde je Kanal (z. B. 44100)</w:t>
            </w:r>
          </w:p>
        </w:tc>
      </w:tr>
      <w:tr w:rsidR="00EE1AF0" w14:paraId="688A4610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C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28 (0x1C)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D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E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&lt;bytes/second&gt;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F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Abtastrate · Frame-Größe</w:t>
            </w:r>
          </w:p>
        </w:tc>
      </w:tr>
      <w:tr w:rsidR="00EE1AF0" w14:paraId="688A4615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1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32 (0x20)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2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3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&lt;block align&gt;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4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Frame-Größe = &lt;Anzahl der Kanäle&gt; · ((&lt;Bits/Sample (eines Kanals)&gt; + 7) / 8)   (Division ohne Rest)</w:t>
            </w:r>
          </w:p>
        </w:tc>
      </w:tr>
      <w:tr w:rsidR="00EE1AF0" w14:paraId="688A461A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6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34 (0x22)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7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8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&lt;bits/sample&gt;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9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Anzahl der Datenbits pro Samplewert je Kanal (z. B. 12)</w:t>
            </w:r>
          </w:p>
        </w:tc>
      </w:tr>
    </w:tbl>
    <w:p w14:paraId="688A461B" w14:textId="77777777" w:rsidR="00556EE1" w:rsidRDefault="00556EE1" w:rsidP="00EC6482">
      <w:pPr>
        <w:pStyle w:val="Standard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 w:rsidRPr="00556EE1">
        <w:rPr>
          <w:rFonts w:ascii="Arial" w:hAnsi="Arial" w:cs="Arial"/>
          <w:b/>
          <w:color w:val="000000"/>
          <w:sz w:val="20"/>
          <w:szCs w:val="20"/>
        </w:rPr>
        <w:lastRenderedPageBreak/>
        <w:t>Wichtig</w:t>
      </w:r>
      <w:r>
        <w:rPr>
          <w:rFonts w:ascii="Arial" w:hAnsi="Arial" w:cs="Arial"/>
          <w:color w:val="000000"/>
          <w:sz w:val="20"/>
          <w:szCs w:val="20"/>
        </w:rPr>
        <w:t xml:space="preserve">: Je nach Voreinstellung des erzeugenden Programms können weitere Daten angehängt werden, z.B. Informationen über Titel, Interpreten, … eines Musikstücks. Das Ende der Zusatzinformationen, bzw. der Anfang des nachfolgenden Datenabschnitts kann an der </w:t>
      </w:r>
      <w:r w:rsidRPr="00556EE1">
        <w:rPr>
          <w:rFonts w:ascii="Arial" w:hAnsi="Arial" w:cs="Arial"/>
          <w:i/>
          <w:color w:val="000000"/>
          <w:sz w:val="20"/>
          <w:szCs w:val="20"/>
        </w:rPr>
        <w:t>Header-Signatur</w:t>
      </w:r>
      <w:r>
        <w:rPr>
          <w:rFonts w:ascii="Arial" w:hAnsi="Arial" w:cs="Arial"/>
          <w:color w:val="000000"/>
          <w:sz w:val="20"/>
          <w:szCs w:val="20"/>
        </w:rPr>
        <w:t xml:space="preserve"> erkannt werden.</w:t>
      </w:r>
    </w:p>
    <w:p w14:paraId="688A461C" w14:textId="77777777" w:rsidR="00EE1AF0" w:rsidRDefault="00EE1AF0" w:rsidP="00EC6482">
      <w:pPr>
        <w:pStyle w:val="Standard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Der Daten-Abschnitt enthält die Abtastwerte:</w:t>
      </w:r>
    </w:p>
    <w:tbl>
      <w:tblPr>
        <w:tblW w:w="0" w:type="auto"/>
        <w:tblInd w:w="141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275"/>
        <w:gridCol w:w="875"/>
        <w:gridCol w:w="2187"/>
      </w:tblGrid>
      <w:tr w:rsidR="00EE1AF0" w14:paraId="688A4621" w14:textId="77777777" w:rsidTr="00EE1AF0">
        <w:trPr>
          <w:trHeight w:val="45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D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E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Länge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F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Inhalt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0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Beschreibung</w:t>
            </w:r>
          </w:p>
        </w:tc>
      </w:tr>
      <w:tr w:rsidR="00EE1AF0" w14:paraId="688A4626" w14:textId="77777777" w:rsidTr="00EE1AF0">
        <w:trPr>
          <w:trHeight w:val="45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2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36 (0x24)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3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4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'data'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5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Header-Signatur</w:t>
            </w:r>
          </w:p>
        </w:tc>
      </w:tr>
      <w:tr w:rsidR="00EE1AF0" w14:paraId="688A462B" w14:textId="77777777" w:rsidTr="00EE1AF0">
        <w:trPr>
          <w:trHeight w:val="45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7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40 (0x28)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8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9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&lt;length&gt;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A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Länge des Datenblocks</w:t>
            </w:r>
          </w:p>
        </w:tc>
      </w:tr>
      <w:tr w:rsidR="00EE1AF0" w14:paraId="688A462F" w14:textId="77777777" w:rsidTr="00EE1AF0">
        <w:trPr>
          <w:trHeight w:val="45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C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44 (0x2C)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D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&lt;block align&gt;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E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der/die erste(n) Abtastwert(e)</w:t>
            </w:r>
          </w:p>
        </w:tc>
      </w:tr>
      <w:tr w:rsidR="00EE1AF0" w14:paraId="688A4633" w14:textId="77777777" w:rsidTr="00EE1AF0">
        <w:trPr>
          <w:trHeight w:val="45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30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31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&lt;block align&gt;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32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der/die zweite(n) Abtastwert(e)</w:t>
            </w:r>
          </w:p>
        </w:tc>
      </w:tr>
      <w:tr w:rsidR="00EE1AF0" w14:paraId="688A4637" w14:textId="77777777" w:rsidTr="00EE1AF0">
        <w:trPr>
          <w:trHeight w:val="45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34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35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36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…</w:t>
            </w:r>
          </w:p>
        </w:tc>
      </w:tr>
    </w:tbl>
    <w:p w14:paraId="688A4638" w14:textId="77777777" w:rsidR="00821191" w:rsidRDefault="00821191" w:rsidP="00821191">
      <w:pPr>
        <w:spacing w:before="180" w:line="276" w:lineRule="auto"/>
        <w:jc w:val="left"/>
        <w:rPr>
          <w:rFonts w:ascii="Times New Roman" w:hAnsi="Times New Roman"/>
          <w:sz w:val="24"/>
        </w:rPr>
      </w:pPr>
      <w:r w:rsidRPr="00821191">
        <w:rPr>
          <w:rFonts w:ascii="Times New Roman" w:hAnsi="Times New Roman"/>
          <w:b/>
        </w:rPr>
        <w:t>Aufgabe</w:t>
      </w:r>
    </w:p>
    <w:p w14:paraId="688A4639" w14:textId="77777777" w:rsidR="00821191" w:rsidRDefault="00821191" w:rsidP="000455B8">
      <w:pPr>
        <w:spacing w:before="60" w:after="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Die Ihnen übergebene Datei </w:t>
      </w:r>
      <w:r w:rsidRPr="00344DF5">
        <w:rPr>
          <w:rFonts w:ascii="Times New Roman" w:hAnsi="Times New Roman"/>
          <w:i/>
          <w:sz w:val="24"/>
        </w:rPr>
        <w:t>1</w:t>
      </w:r>
      <w:r w:rsidR="00544E38">
        <w:rPr>
          <w:rFonts w:ascii="Times New Roman" w:hAnsi="Times New Roman"/>
          <w:i/>
          <w:sz w:val="24"/>
        </w:rPr>
        <w:t>6</w:t>
      </w:r>
      <w:r w:rsidRPr="00344DF5">
        <w:rPr>
          <w:rFonts w:ascii="Times New Roman" w:hAnsi="Times New Roman"/>
          <w:i/>
          <w:sz w:val="24"/>
        </w:rPr>
        <w:t>_</w:t>
      </w:r>
      <w:r w:rsidR="00544E38">
        <w:rPr>
          <w:rFonts w:ascii="Times New Roman" w:hAnsi="Times New Roman"/>
          <w:i/>
          <w:sz w:val="24"/>
        </w:rPr>
        <w:t>04</w:t>
      </w:r>
      <w:r w:rsidRPr="00344DF5">
        <w:rPr>
          <w:rFonts w:ascii="Times New Roman" w:hAnsi="Times New Roman"/>
          <w:i/>
          <w:sz w:val="24"/>
        </w:rPr>
        <w:t>_</w:t>
      </w:r>
      <w:r w:rsidR="00544E38">
        <w:rPr>
          <w:rFonts w:ascii="Times New Roman" w:hAnsi="Times New Roman"/>
          <w:i/>
          <w:sz w:val="24"/>
        </w:rPr>
        <w:t>2</w:t>
      </w:r>
      <w:r w:rsidRPr="00344DF5">
        <w:rPr>
          <w:rFonts w:ascii="Times New Roman" w:hAnsi="Times New Roman"/>
          <w:i/>
          <w:sz w:val="24"/>
        </w:rPr>
        <w:t>5_test.wav</w:t>
      </w:r>
      <w:r>
        <w:rPr>
          <w:rFonts w:ascii="Times New Roman" w:hAnsi="Times New Roman"/>
          <w:sz w:val="24"/>
        </w:rPr>
        <w:t xml:space="preserve"> enthält Audiodaten unbekannter Herkunft.</w:t>
      </w:r>
    </w:p>
    <w:p w14:paraId="688A463A" w14:textId="77777777" w:rsidR="00821191" w:rsidRDefault="00821191" w:rsidP="000455B8">
      <w:pPr>
        <w:spacing w:before="60" w:after="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Beantworten Sie gemeinsam mit Ihrem Arbeitspartner die nachfolgenden Fragen zu dieser Datei.</w:t>
      </w:r>
    </w:p>
    <w:p w14:paraId="688A463B" w14:textId="77777777" w:rsidR="00821191" w:rsidRDefault="00821191" w:rsidP="000455B8">
      <w:pPr>
        <w:spacing w:before="60" w:after="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Verwenden Sie zur Bearbeitung der Aufgaben das Hexeditor-Programm </w:t>
      </w:r>
      <w:r w:rsidRPr="00821191">
        <w:rPr>
          <w:rFonts w:ascii="Times New Roman" w:hAnsi="Times New Roman"/>
          <w:i/>
          <w:sz w:val="24"/>
        </w:rPr>
        <w:t>HxD.exe</w:t>
      </w:r>
      <w:r>
        <w:rPr>
          <w:rFonts w:ascii="Times New Roman" w:hAnsi="Times New Roman"/>
          <w:sz w:val="24"/>
        </w:rPr>
        <w:t xml:space="preserve">, das in gezippter Form ins Tauschverzeichnis der Klasse abgelegt wurde und von Ihnen in ein </w:t>
      </w:r>
      <w:r w:rsidRPr="006776F0">
        <w:rPr>
          <w:rFonts w:ascii="Times New Roman" w:hAnsi="Times New Roman"/>
          <w:i/>
          <w:sz w:val="24"/>
        </w:rPr>
        <w:t>lokales</w:t>
      </w:r>
      <w:r>
        <w:rPr>
          <w:rFonts w:ascii="Times New Roman" w:hAnsi="Times New Roman"/>
          <w:sz w:val="24"/>
        </w:rPr>
        <w:t xml:space="preserve"> Verzeichnis Ihrer Festplatte C: entpackt werden muss. Öffnen Sie mit HxD die übergebene Datei und analysieren Sie sie darin abgespeicherten Daten.</w:t>
      </w:r>
    </w:p>
    <w:p w14:paraId="688A463C" w14:textId="77777777" w:rsidR="00821191" w:rsidRDefault="00821191" w:rsidP="00821191">
      <w:pPr>
        <w:spacing w:before="180" w:line="276" w:lineRule="auto"/>
        <w:jc w:val="left"/>
        <w:rPr>
          <w:rFonts w:ascii="Times New Roman" w:hAnsi="Times New Roman"/>
          <w:sz w:val="24"/>
        </w:rPr>
      </w:pPr>
      <w:r w:rsidRPr="00821191">
        <w:rPr>
          <w:rFonts w:ascii="Times New Roman" w:hAnsi="Times New Roman"/>
          <w:b/>
        </w:rPr>
        <w:t>Fragen</w:t>
      </w:r>
    </w:p>
    <w:p w14:paraId="688A463D" w14:textId="73BDFDCA" w:rsidR="00821191" w:rsidRDefault="00AE1D6C" w:rsidP="009700FA">
      <w:pPr>
        <w:pStyle w:val="Listenabsatz"/>
        <w:numPr>
          <w:ilvl w:val="0"/>
          <w:numId w:val="21"/>
        </w:numPr>
        <w:tabs>
          <w:tab w:val="right" w:pos="9923"/>
        </w:tabs>
        <w:spacing w:before="18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Aus wie vielen Bytes besteh</w:t>
      </w:r>
      <w:r w:rsidR="009700FA">
        <w:rPr>
          <w:rFonts w:ascii="Times New Roman" w:hAnsi="Times New Roman"/>
          <w:sz w:val="24"/>
        </w:rPr>
        <w:t xml:space="preserve">t die Datei? </w:t>
      </w:r>
      <w:r w:rsidR="009700FA">
        <w:rPr>
          <w:rFonts w:ascii="Times New Roman" w:hAnsi="Times New Roman"/>
          <w:sz w:val="24"/>
        </w:rPr>
        <w:tab/>
        <w:t xml:space="preserve">Antwort: </w:t>
      </w:r>
      <w:r w:rsidR="00E410C1">
        <w:rPr>
          <w:rFonts w:ascii="Times New Roman" w:hAnsi="Times New Roman"/>
          <w:sz w:val="24"/>
        </w:rPr>
        <w:t>72118</w:t>
      </w:r>
      <w:r>
        <w:rPr>
          <w:rFonts w:ascii="Times New Roman" w:hAnsi="Times New Roman"/>
          <w:sz w:val="24"/>
        </w:rPr>
        <w:br/>
        <w:t>Vergleichen Sie den Wert mit den Angaben des Betriebssystems.</w:t>
      </w:r>
      <w:r w:rsidR="00B97204">
        <w:rPr>
          <w:rFonts w:ascii="Times New Roman" w:hAnsi="Times New Roman"/>
          <w:sz w:val="24"/>
        </w:rPr>
        <w:t xml:space="preserve"> </w:t>
      </w:r>
    </w:p>
    <w:p w14:paraId="688A463E" w14:textId="5F543F90" w:rsidR="00AE1D6C" w:rsidRDefault="00AE1D6C" w:rsidP="00084869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Wie viele Kanäle wurden au</w:t>
      </w:r>
      <w:r w:rsidR="00084869">
        <w:rPr>
          <w:rFonts w:ascii="Times New Roman" w:hAnsi="Times New Roman"/>
          <w:sz w:val="24"/>
        </w:rPr>
        <w:t xml:space="preserve">fgezeichnet? </w:t>
      </w:r>
      <w:r w:rsidR="00084869">
        <w:rPr>
          <w:rFonts w:ascii="Times New Roman" w:hAnsi="Times New Roman"/>
          <w:sz w:val="24"/>
        </w:rPr>
        <w:tab/>
        <w:t>Antwort: 1</w:t>
      </w:r>
    </w:p>
    <w:p w14:paraId="688A463F" w14:textId="036A6068" w:rsidR="00AE1D6C" w:rsidRDefault="00AE1D6C" w:rsidP="00B97204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Wie viele Samples werden je Seku</w:t>
      </w:r>
      <w:r w:rsidR="00084869">
        <w:rPr>
          <w:rFonts w:ascii="Times New Roman" w:hAnsi="Times New Roman"/>
          <w:sz w:val="24"/>
        </w:rPr>
        <w:t xml:space="preserve">nde erfasst? </w:t>
      </w:r>
      <w:r w:rsidR="00084869">
        <w:rPr>
          <w:rFonts w:ascii="Times New Roman" w:hAnsi="Times New Roman"/>
          <w:sz w:val="24"/>
        </w:rPr>
        <w:tab/>
        <w:t xml:space="preserve">Antwort: </w:t>
      </w:r>
      <w:r w:rsidR="00FC0254">
        <w:rPr>
          <w:rFonts w:ascii="Times New Roman" w:hAnsi="Times New Roman"/>
          <w:sz w:val="24"/>
        </w:rPr>
        <w:t>12000</w:t>
      </w:r>
    </w:p>
    <w:p w14:paraId="688A4641" w14:textId="73DA3BF1" w:rsidR="00AE1D6C" w:rsidRPr="00E410C1" w:rsidRDefault="00AE1D6C" w:rsidP="00E410C1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contextualSpacing w:val="0"/>
        <w:jc w:val="left"/>
        <w:rPr>
          <w:rFonts w:ascii="Times New Roman" w:hAnsi="Times New Roman"/>
          <w:sz w:val="24"/>
        </w:rPr>
      </w:pPr>
      <w:r w:rsidRPr="00E410C1">
        <w:rPr>
          <w:rFonts w:ascii="Times New Roman" w:hAnsi="Times New Roman"/>
          <w:sz w:val="24"/>
        </w:rPr>
        <w:t>Welche Bedeutung hat der Parameter „Abtastrate – Frame-Größe“?</w:t>
      </w:r>
      <w:r w:rsidRPr="00E410C1">
        <w:rPr>
          <w:rFonts w:ascii="Times New Roman" w:hAnsi="Times New Roman"/>
          <w:sz w:val="24"/>
        </w:rPr>
        <w:br/>
        <w:t>Antwort</w:t>
      </w:r>
      <w:r w:rsidR="00E410C1">
        <w:rPr>
          <w:rFonts w:ascii="Times New Roman" w:hAnsi="Times New Roman"/>
          <w:sz w:val="24"/>
        </w:rPr>
        <w:t>:</w:t>
      </w:r>
      <w:r w:rsidR="00E410C1" w:rsidRPr="00E410C1">
        <w:rPr>
          <w:rFonts w:ascii="Times New Roman" w:hAnsi="Times New Roman"/>
          <w:sz w:val="24"/>
        </w:rPr>
        <w:t>24000</w:t>
      </w:r>
      <w:r w:rsidR="00E410C1">
        <w:rPr>
          <w:rFonts w:ascii="Times New Roman" w:hAnsi="Times New Roman"/>
          <w:sz w:val="24"/>
        </w:rPr>
        <w:t xml:space="preserve"> </w:t>
      </w:r>
      <w:r w:rsidRPr="00E410C1">
        <w:rPr>
          <w:rFonts w:ascii="Times New Roman" w:hAnsi="Times New Roman"/>
          <w:sz w:val="24"/>
        </w:rPr>
        <w:t xml:space="preserve">Wie viele Bits werden pro Sample erfasst? </w:t>
      </w:r>
      <w:r w:rsidRPr="00E410C1">
        <w:rPr>
          <w:rFonts w:ascii="Times New Roman" w:hAnsi="Times New Roman"/>
          <w:sz w:val="24"/>
        </w:rPr>
        <w:tab/>
        <w:t>Antwor</w:t>
      </w:r>
      <w:r w:rsidR="00E410C1" w:rsidRPr="00E410C1">
        <w:rPr>
          <w:rFonts w:ascii="Times New Roman" w:hAnsi="Times New Roman"/>
          <w:sz w:val="24"/>
        </w:rPr>
        <w:t>t: 72000</w:t>
      </w:r>
    </w:p>
    <w:p w14:paraId="688A4642" w14:textId="77777777" w:rsidR="00AE1D6C" w:rsidRDefault="00AE1D6C" w:rsidP="000455B8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ind w:left="357" w:hanging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Welche zusätzlichen Parameter werden in dem Header (Datenkopf) der Datei erfasst?</w:t>
      </w:r>
    </w:p>
    <w:p w14:paraId="688A4643" w14:textId="21A44633" w:rsidR="00AE1D6C" w:rsidRDefault="00E410C1" w:rsidP="00AE1D6C">
      <w:pPr>
        <w:pStyle w:val="Listenabsatz"/>
        <w:tabs>
          <w:tab w:val="right" w:pos="9923"/>
        </w:tabs>
        <w:spacing w:before="180" w:line="276" w:lineRule="auto"/>
        <w:ind w:left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Info, Titel, Artist, Bemerkung, 2012</w:t>
      </w:r>
    </w:p>
    <w:p w14:paraId="688A4644" w14:textId="77777777" w:rsidR="00AE1D6C" w:rsidRDefault="00AE1D6C" w:rsidP="00AE1D6C">
      <w:pPr>
        <w:pStyle w:val="Listenabsatz"/>
        <w:tabs>
          <w:tab w:val="right" w:pos="9923"/>
        </w:tabs>
        <w:spacing w:before="180" w:line="276" w:lineRule="auto"/>
        <w:ind w:left="360"/>
        <w:jc w:val="left"/>
        <w:rPr>
          <w:rFonts w:ascii="Times New Roman" w:hAnsi="Times New Roman"/>
          <w:sz w:val="24"/>
        </w:rPr>
      </w:pPr>
    </w:p>
    <w:p w14:paraId="688A4645" w14:textId="77777777" w:rsidR="00AE1D6C" w:rsidRDefault="00AE1D6C" w:rsidP="00AE1D6C">
      <w:pPr>
        <w:pStyle w:val="Listenabsatz"/>
        <w:tabs>
          <w:tab w:val="right" w:pos="9923"/>
        </w:tabs>
        <w:spacing w:before="180" w:line="276" w:lineRule="auto"/>
        <w:ind w:left="360"/>
        <w:jc w:val="left"/>
        <w:rPr>
          <w:rFonts w:ascii="Times New Roman" w:hAnsi="Times New Roman"/>
          <w:sz w:val="24"/>
        </w:rPr>
      </w:pPr>
    </w:p>
    <w:p w14:paraId="688A4646" w14:textId="77777777" w:rsidR="00AE1D6C" w:rsidRDefault="00AE1D6C" w:rsidP="00AE1D6C">
      <w:pPr>
        <w:pStyle w:val="Listenabsatz"/>
        <w:tabs>
          <w:tab w:val="right" w:pos="9923"/>
        </w:tabs>
        <w:spacing w:before="180" w:line="276" w:lineRule="auto"/>
        <w:ind w:left="360"/>
        <w:jc w:val="left"/>
        <w:rPr>
          <w:rFonts w:ascii="Times New Roman" w:hAnsi="Times New Roman"/>
          <w:sz w:val="24"/>
        </w:rPr>
      </w:pPr>
    </w:p>
    <w:p w14:paraId="688A4647" w14:textId="74F77A43" w:rsidR="000455B8" w:rsidRDefault="000455B8" w:rsidP="000455B8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ind w:left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Wie lang ist der Datenblock? Wie lange dauert die Aufzeichnung? </w:t>
      </w:r>
      <w:r>
        <w:rPr>
          <w:rFonts w:ascii="Times New Roman" w:hAnsi="Times New Roman"/>
          <w:sz w:val="24"/>
        </w:rPr>
        <w:tab/>
        <w:t xml:space="preserve">Antwort: </w:t>
      </w:r>
      <w:r w:rsidR="00FC353E">
        <w:rPr>
          <w:rFonts w:ascii="Times New Roman" w:hAnsi="Times New Roman"/>
          <w:sz w:val="24"/>
        </w:rPr>
        <w:t>21466</w:t>
      </w:r>
      <w:r>
        <w:rPr>
          <w:rFonts w:ascii="Times New Roman" w:hAnsi="Times New Roman"/>
          <w:sz w:val="24"/>
        </w:rPr>
        <w:t xml:space="preserve"> _______</w:t>
      </w:r>
    </w:p>
    <w:p w14:paraId="688A4648" w14:textId="77777777" w:rsidR="00AE1D6C" w:rsidRDefault="00AE1D6C" w:rsidP="000455B8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ind w:left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Wie lauten die ersten 3 </w:t>
      </w:r>
      <w:r w:rsidR="000455B8">
        <w:rPr>
          <w:rFonts w:ascii="Times New Roman" w:hAnsi="Times New Roman"/>
          <w:sz w:val="24"/>
        </w:rPr>
        <w:t>abgespeicherten Musikwerte in dezimaler Schreibweise?</w:t>
      </w:r>
    </w:p>
    <w:p w14:paraId="688A4649" w14:textId="77777777" w:rsidR="000455B8" w:rsidRDefault="000455B8" w:rsidP="000455B8">
      <w:pPr>
        <w:pStyle w:val="Listenabsatz"/>
        <w:tabs>
          <w:tab w:val="right" w:pos="9923"/>
        </w:tabs>
        <w:spacing w:before="120" w:after="0"/>
        <w:ind w:left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Antwort: ______  ______  ______</w:t>
      </w:r>
    </w:p>
    <w:p w14:paraId="688A464A" w14:textId="77777777" w:rsidR="000455B8" w:rsidRDefault="000455B8" w:rsidP="000455B8">
      <w:pPr>
        <w:pStyle w:val="Listenabsatz"/>
        <w:tabs>
          <w:tab w:val="right" w:pos="9923"/>
        </w:tabs>
        <w:spacing w:before="180" w:line="276" w:lineRule="auto"/>
        <w:ind w:left="360"/>
        <w:jc w:val="left"/>
        <w:rPr>
          <w:rFonts w:ascii="Times New Roman" w:hAnsi="Times New Roman"/>
          <w:sz w:val="24"/>
        </w:rPr>
      </w:pPr>
    </w:p>
    <w:p w14:paraId="688A464B" w14:textId="77777777" w:rsidR="000455B8" w:rsidRPr="00821191" w:rsidRDefault="000455B8" w:rsidP="00AE1D6C">
      <w:pPr>
        <w:pStyle w:val="Listenabsatz"/>
        <w:numPr>
          <w:ilvl w:val="0"/>
          <w:numId w:val="21"/>
        </w:numPr>
        <w:tabs>
          <w:tab w:val="right" w:pos="9923"/>
        </w:tabs>
        <w:spacing w:before="18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Zusatzaufgabe (Optional) – Schreiben Sie ein c-Programm (Bsp. </w:t>
      </w:r>
      <w:hyperlink r:id="rId8" w:history="1">
        <w:r w:rsidRPr="000455B8">
          <w:rPr>
            <w:rStyle w:val="Hyperlink"/>
            <w:sz w:val="20"/>
            <w:szCs w:val="20"/>
          </w:rPr>
          <w:t>http://stackoverflow.com/questions/1215326/open-source-c-sharp-code-to-present-wave-form</w:t>
        </w:r>
      </w:hyperlink>
      <w:r>
        <w:rPr>
          <w:sz w:val="20"/>
          <w:szCs w:val="20"/>
        </w:rPr>
        <w:t>) oder verwenden Sie ein Audiobearbeitungsprogramm (Bsp. Audacity) um die Audiodatei einzulesen und die gespeicherten Daten grafisch darzustellen)</w:t>
      </w:r>
    </w:p>
    <w:sectPr w:rsidR="000455B8" w:rsidRPr="00821191" w:rsidSect="000455B8">
      <w:headerReference w:type="default" r:id="rId9"/>
      <w:footerReference w:type="first" r:id="rId10"/>
      <w:pgSz w:w="11906" w:h="16838" w:code="9"/>
      <w:pgMar w:top="539" w:right="424" w:bottom="720" w:left="851" w:header="709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F2A4E" w14:textId="77777777" w:rsidR="003E50CC" w:rsidRDefault="003E50CC">
      <w:r>
        <w:separator/>
      </w:r>
    </w:p>
  </w:endnote>
  <w:endnote w:type="continuationSeparator" w:id="0">
    <w:p w14:paraId="1FF2FE0F" w14:textId="77777777" w:rsidR="003E50CC" w:rsidRDefault="003E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A4651" w14:textId="77777777" w:rsidR="00A6375F" w:rsidRPr="00A6375F" w:rsidRDefault="00A6375F" w:rsidP="00A6375F">
    <w:pPr>
      <w:pStyle w:val="Kopfzeile"/>
      <w:tabs>
        <w:tab w:val="clear" w:pos="9072"/>
        <w:tab w:val="right" w:pos="9639"/>
      </w:tabs>
      <w:rPr>
        <w:rFonts w:ascii="Times New Roman" w:hAnsi="Times New Roman"/>
        <w:sz w:val="24"/>
      </w:rPr>
    </w:pPr>
    <w:r w:rsidRPr="00A6375F">
      <w:rPr>
        <w:rFonts w:ascii="Times New Roman" w:hAnsi="Times New Roman"/>
        <w:sz w:val="24"/>
      </w:rPr>
      <w:t xml:space="preserve">ITS </w:t>
    </w:r>
    <w:r w:rsidRPr="00A6375F">
      <w:rPr>
        <w:rFonts w:ascii="Times New Roman" w:hAnsi="Times New Roman"/>
        <w:sz w:val="24"/>
      </w:rPr>
      <w:tab/>
      <w:t>Grundlagen der Rechnertechnik</w:t>
    </w:r>
    <w:r w:rsidRPr="00A6375F">
      <w:rPr>
        <w:rFonts w:ascii="Times New Roman" w:hAnsi="Times New Roman"/>
        <w:sz w:val="24"/>
      </w:rPr>
      <w:tab/>
    </w:r>
  </w:p>
  <w:p w14:paraId="688A4652" w14:textId="22FE5244" w:rsidR="00A6375F" w:rsidRPr="00A6375F" w:rsidRDefault="00A6375F" w:rsidP="00A6375F">
    <w:pPr>
      <w:pStyle w:val="Fuzeile"/>
      <w:tabs>
        <w:tab w:val="clear" w:pos="9072"/>
        <w:tab w:val="right" w:pos="9639"/>
      </w:tabs>
      <w:rPr>
        <w:rFonts w:ascii="Times New Roman" w:hAnsi="Times New Roman"/>
        <w:sz w:val="24"/>
      </w:rPr>
    </w:pPr>
    <w:r w:rsidRPr="00A6375F">
      <w:rPr>
        <w:rStyle w:val="Seitenzahl"/>
        <w:rFonts w:ascii="Times New Roman" w:hAnsi="Times New Roman"/>
        <w:sz w:val="24"/>
      </w:rPr>
      <w:tab/>
      <w:t xml:space="preserve">Seite </w:t>
    </w:r>
    <w:r w:rsidRPr="00A6375F">
      <w:rPr>
        <w:rStyle w:val="Seitenzahl"/>
        <w:rFonts w:ascii="Times New Roman" w:hAnsi="Times New Roman"/>
        <w:sz w:val="24"/>
      </w:rPr>
      <w:fldChar w:fldCharType="begin"/>
    </w:r>
    <w:r w:rsidRPr="00A6375F">
      <w:rPr>
        <w:rStyle w:val="Seitenzahl"/>
        <w:rFonts w:ascii="Times New Roman" w:hAnsi="Times New Roman"/>
        <w:sz w:val="24"/>
      </w:rPr>
      <w:instrText xml:space="preserve"> PAGE </w:instrText>
    </w:r>
    <w:r w:rsidRPr="00A6375F">
      <w:rPr>
        <w:rStyle w:val="Seitenzahl"/>
        <w:rFonts w:ascii="Times New Roman" w:hAnsi="Times New Roman"/>
        <w:sz w:val="24"/>
      </w:rPr>
      <w:fldChar w:fldCharType="separate"/>
    </w:r>
    <w:r w:rsidR="00FC353E">
      <w:rPr>
        <w:rStyle w:val="Seitenzahl"/>
        <w:rFonts w:ascii="Times New Roman" w:hAnsi="Times New Roman"/>
        <w:noProof/>
        <w:sz w:val="24"/>
      </w:rPr>
      <w:t>1</w:t>
    </w:r>
    <w:r w:rsidRPr="00A6375F">
      <w:rPr>
        <w:rStyle w:val="Seitenzahl"/>
        <w:rFonts w:ascii="Times New Roman" w:hAnsi="Times New Roman"/>
        <w:sz w:val="24"/>
      </w:rPr>
      <w:fldChar w:fldCharType="end"/>
    </w:r>
    <w:r w:rsidRPr="00A6375F">
      <w:rPr>
        <w:rStyle w:val="Seitenzahl"/>
        <w:rFonts w:ascii="Times New Roman" w:hAnsi="Times New Roman"/>
        <w:sz w:val="24"/>
      </w:rPr>
      <w:tab/>
    </w:r>
    <w:r w:rsidR="00F96DFC">
      <w:rPr>
        <w:rStyle w:val="Seitenzahl"/>
        <w:rFonts w:ascii="Times New Roman" w:hAnsi="Times New Roman"/>
        <w:sz w:val="24"/>
      </w:rPr>
      <w:t>0</w:t>
    </w:r>
    <w:r w:rsidR="004F763F">
      <w:rPr>
        <w:rStyle w:val="Seitenzahl"/>
        <w:rFonts w:ascii="Times New Roman" w:hAnsi="Times New Roman"/>
        <w:sz w:val="24"/>
      </w:rPr>
      <w:t>5</w:t>
    </w:r>
    <w:r w:rsidRPr="00A6375F">
      <w:rPr>
        <w:rStyle w:val="Seitenzahl"/>
        <w:rFonts w:ascii="Times New Roman" w:hAnsi="Times New Roman"/>
        <w:sz w:val="24"/>
      </w:rPr>
      <w:t>.</w:t>
    </w:r>
    <w:r w:rsidR="00F96DFC">
      <w:rPr>
        <w:rStyle w:val="Seitenzahl"/>
        <w:rFonts w:ascii="Times New Roman" w:hAnsi="Times New Roman"/>
        <w:sz w:val="24"/>
      </w:rPr>
      <w:t>11</w:t>
    </w:r>
    <w:r w:rsidRPr="00A6375F">
      <w:rPr>
        <w:rStyle w:val="Seitenzahl"/>
        <w:rFonts w:ascii="Times New Roman" w:hAnsi="Times New Roman"/>
        <w:sz w:val="24"/>
      </w:rPr>
      <w:t>.1</w:t>
    </w:r>
    <w:r w:rsidR="004F763F">
      <w:rPr>
        <w:rStyle w:val="Seitenzahl"/>
        <w:rFonts w:ascii="Times New Roman" w:hAnsi="Times New Roman"/>
        <w:sz w:val="24"/>
      </w:rPr>
      <w:t>8</w:t>
    </w:r>
  </w:p>
  <w:p w14:paraId="688A4653" w14:textId="77777777" w:rsidR="00A6375F" w:rsidRDefault="00A6375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AA24F" w14:textId="77777777" w:rsidR="003E50CC" w:rsidRDefault="003E50CC">
      <w:r>
        <w:separator/>
      </w:r>
    </w:p>
  </w:footnote>
  <w:footnote w:type="continuationSeparator" w:id="0">
    <w:p w14:paraId="17821515" w14:textId="77777777" w:rsidR="003E50CC" w:rsidRDefault="003E5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A4650" w14:textId="2E362ED8" w:rsidR="00917412" w:rsidRPr="0099051F" w:rsidRDefault="00917412" w:rsidP="0099051F">
    <w:pPr>
      <w:pStyle w:val="Kopfzeile"/>
      <w:tabs>
        <w:tab w:val="clear" w:pos="9072"/>
        <w:tab w:val="right" w:pos="9900"/>
      </w:tabs>
      <w:ind w:right="202"/>
    </w:pPr>
    <w:r>
      <w:t>Codes</w:t>
    </w:r>
    <w:r>
      <w:tab/>
    </w:r>
    <w:r w:rsidR="00905C95">
      <w:t xml:space="preserve">ITS </w:t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C353E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FC353E">
      <w:rPr>
        <w:rStyle w:val="Seitenzahl"/>
        <w:noProof/>
      </w:rPr>
      <w:t>2</w:t>
    </w:r>
    <w:r>
      <w:rPr>
        <w:rStyle w:val="Seitenzah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pt;height:9pt" o:bullet="t">
        <v:imagedata r:id="rId1" o:title="clip_image001"/>
      </v:shape>
    </w:pict>
  </w:numPicBullet>
  <w:abstractNum w:abstractNumId="0" w15:restartNumberingAfterBreak="0">
    <w:nsid w:val="07347E56"/>
    <w:multiLevelType w:val="multilevel"/>
    <w:tmpl w:val="26E6D15C"/>
    <w:numStyleLink w:val="FormatvorlageAufgezhlt"/>
  </w:abstractNum>
  <w:abstractNum w:abstractNumId="1" w15:restartNumberingAfterBreak="0">
    <w:nsid w:val="0AE6443A"/>
    <w:multiLevelType w:val="hybridMultilevel"/>
    <w:tmpl w:val="BFBAEC78"/>
    <w:lvl w:ilvl="0" w:tplc="4BF458D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A5693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FC361D3"/>
    <w:multiLevelType w:val="hybridMultilevel"/>
    <w:tmpl w:val="81E82F5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3D51C4"/>
    <w:multiLevelType w:val="multilevel"/>
    <w:tmpl w:val="26E6D15C"/>
    <w:numStyleLink w:val="FormatvorlageAufgezhlt"/>
  </w:abstractNum>
  <w:abstractNum w:abstractNumId="5" w15:restartNumberingAfterBreak="0">
    <w:nsid w:val="31CC2D55"/>
    <w:multiLevelType w:val="hybridMultilevel"/>
    <w:tmpl w:val="BF2E0222"/>
    <w:lvl w:ilvl="0" w:tplc="4BF458D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4E56CF"/>
    <w:multiLevelType w:val="multilevel"/>
    <w:tmpl w:val="26E6D15C"/>
    <w:styleLink w:val="FormatvorlageAufgezhlt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52925"/>
    <w:multiLevelType w:val="multilevel"/>
    <w:tmpl w:val="663EE7C8"/>
    <w:styleLink w:val="FormatvorlageNummerierteListe"/>
    <w:lvl w:ilvl="0">
      <w:start w:val="12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ascii="Arial" w:hAnsi="Arial"/>
        <w:sz w:val="28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9233CD"/>
    <w:multiLevelType w:val="multilevel"/>
    <w:tmpl w:val="44E44FDC"/>
    <w:lvl w:ilvl="0">
      <w:start w:val="1"/>
      <w:numFmt w:val="decimal"/>
      <w:pStyle w:val="Nummerierung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776" w:hanging="360"/>
      </w:pPr>
      <w:rPr>
        <w:rFonts w:hint="default"/>
      </w:rPr>
    </w:lvl>
    <w:lvl w:ilvl="2">
      <w:start w:val="1"/>
      <w:numFmt w:val="lowerRoman"/>
      <w:lvlText w:val="(%3)"/>
      <w:lvlJc w:val="right"/>
      <w:pPr>
        <w:tabs>
          <w:tab w:val="num" w:pos="2160"/>
        </w:tabs>
        <w:ind w:left="230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3F3B6AFF"/>
    <w:multiLevelType w:val="multilevel"/>
    <w:tmpl w:val="A906F528"/>
    <w:lvl w:ilvl="0">
      <w:start w:val="13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D6635E"/>
    <w:multiLevelType w:val="multilevel"/>
    <w:tmpl w:val="7034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9E712E"/>
    <w:multiLevelType w:val="multilevel"/>
    <w:tmpl w:val="F4FE3B50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4E850EE4"/>
    <w:multiLevelType w:val="hybridMultilevel"/>
    <w:tmpl w:val="FAB6AFD8"/>
    <w:lvl w:ilvl="0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A5222"/>
    <w:multiLevelType w:val="hybridMultilevel"/>
    <w:tmpl w:val="72E07612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557F20B8"/>
    <w:multiLevelType w:val="hybridMultilevel"/>
    <w:tmpl w:val="F322E07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C01934"/>
    <w:multiLevelType w:val="multilevel"/>
    <w:tmpl w:val="26E6D15C"/>
    <w:numStyleLink w:val="FormatvorlageAufgezhlt"/>
  </w:abstractNum>
  <w:abstractNum w:abstractNumId="16" w15:restartNumberingAfterBreak="0">
    <w:nsid w:val="5D097270"/>
    <w:multiLevelType w:val="hybridMultilevel"/>
    <w:tmpl w:val="C3F8B5BA"/>
    <w:lvl w:ilvl="0" w:tplc="289C6276">
      <w:start w:val="1"/>
      <w:numFmt w:val="lowerLetter"/>
      <w:pStyle w:val="a-Aufzhlung"/>
      <w:lvlText w:val="%1)"/>
      <w:lvlJc w:val="left"/>
      <w:pPr>
        <w:tabs>
          <w:tab w:val="num" w:pos="900"/>
        </w:tabs>
        <w:ind w:left="90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987061"/>
    <w:multiLevelType w:val="hybridMultilevel"/>
    <w:tmpl w:val="54F25ACC"/>
    <w:lvl w:ilvl="0" w:tplc="D096B53C">
      <w:start w:val="12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EF14C6"/>
    <w:multiLevelType w:val="hybridMultilevel"/>
    <w:tmpl w:val="DD300944"/>
    <w:lvl w:ilvl="0" w:tplc="D8C2079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4E4B05"/>
    <w:multiLevelType w:val="hybridMultilevel"/>
    <w:tmpl w:val="705C1B0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856B29"/>
    <w:multiLevelType w:val="hybridMultilevel"/>
    <w:tmpl w:val="8EAA82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0"/>
  </w:num>
  <w:num w:numId="5">
    <w:abstractNumId w:val="4"/>
  </w:num>
  <w:num w:numId="6">
    <w:abstractNumId w:val="15"/>
  </w:num>
  <w:num w:numId="7">
    <w:abstractNumId w:val="3"/>
  </w:num>
  <w:num w:numId="8">
    <w:abstractNumId w:val="19"/>
  </w:num>
  <w:num w:numId="9">
    <w:abstractNumId w:val="17"/>
  </w:num>
  <w:num w:numId="10">
    <w:abstractNumId w:val="1"/>
  </w:num>
  <w:num w:numId="11">
    <w:abstractNumId w:val="10"/>
  </w:num>
  <w:num w:numId="12">
    <w:abstractNumId w:val="5"/>
  </w:num>
  <w:num w:numId="13">
    <w:abstractNumId w:val="11"/>
  </w:num>
  <w:num w:numId="14">
    <w:abstractNumId w:val="9"/>
  </w:num>
  <w:num w:numId="15">
    <w:abstractNumId w:val="18"/>
  </w:num>
  <w:num w:numId="16">
    <w:abstractNumId w:val="7"/>
  </w:num>
  <w:num w:numId="17">
    <w:abstractNumId w:val="2"/>
  </w:num>
  <w:num w:numId="18">
    <w:abstractNumId w:val="12"/>
  </w:num>
  <w:num w:numId="19">
    <w:abstractNumId w:val="13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2B1"/>
    <w:rsid w:val="000009C2"/>
    <w:rsid w:val="00000F8A"/>
    <w:rsid w:val="00001105"/>
    <w:rsid w:val="00006A93"/>
    <w:rsid w:val="0002130C"/>
    <w:rsid w:val="00021442"/>
    <w:rsid w:val="00024386"/>
    <w:rsid w:val="000256CD"/>
    <w:rsid w:val="0003334B"/>
    <w:rsid w:val="00041A24"/>
    <w:rsid w:val="00041F27"/>
    <w:rsid w:val="000455B8"/>
    <w:rsid w:val="000471AF"/>
    <w:rsid w:val="000541FE"/>
    <w:rsid w:val="00062BA9"/>
    <w:rsid w:val="00064167"/>
    <w:rsid w:val="000658D0"/>
    <w:rsid w:val="00070953"/>
    <w:rsid w:val="00074AF0"/>
    <w:rsid w:val="00076E2B"/>
    <w:rsid w:val="00083276"/>
    <w:rsid w:val="000843EF"/>
    <w:rsid w:val="00084869"/>
    <w:rsid w:val="00085AB9"/>
    <w:rsid w:val="00093B92"/>
    <w:rsid w:val="00095237"/>
    <w:rsid w:val="000A15A4"/>
    <w:rsid w:val="000A288D"/>
    <w:rsid w:val="000B1927"/>
    <w:rsid w:val="000B6401"/>
    <w:rsid w:val="000C1812"/>
    <w:rsid w:val="000C3A8E"/>
    <w:rsid w:val="000E340F"/>
    <w:rsid w:val="000E7411"/>
    <w:rsid w:val="000F76A6"/>
    <w:rsid w:val="00102240"/>
    <w:rsid w:val="00102D0C"/>
    <w:rsid w:val="0010300E"/>
    <w:rsid w:val="00110EB0"/>
    <w:rsid w:val="00112341"/>
    <w:rsid w:val="001230A7"/>
    <w:rsid w:val="00125E18"/>
    <w:rsid w:val="00130903"/>
    <w:rsid w:val="001416FB"/>
    <w:rsid w:val="001465C8"/>
    <w:rsid w:val="00147AD6"/>
    <w:rsid w:val="00162A01"/>
    <w:rsid w:val="001833D7"/>
    <w:rsid w:val="00185549"/>
    <w:rsid w:val="00196D27"/>
    <w:rsid w:val="001A309D"/>
    <w:rsid w:val="001A52CB"/>
    <w:rsid w:val="001B1C0C"/>
    <w:rsid w:val="001B2261"/>
    <w:rsid w:val="001B407E"/>
    <w:rsid w:val="001C0807"/>
    <w:rsid w:val="001C1442"/>
    <w:rsid w:val="001E18C0"/>
    <w:rsid w:val="001E38E3"/>
    <w:rsid w:val="001E7261"/>
    <w:rsid w:val="00201A4E"/>
    <w:rsid w:val="00203C47"/>
    <w:rsid w:val="00217E76"/>
    <w:rsid w:val="00224E2B"/>
    <w:rsid w:val="00226956"/>
    <w:rsid w:val="00241CD2"/>
    <w:rsid w:val="002459A0"/>
    <w:rsid w:val="002567A6"/>
    <w:rsid w:val="0026677B"/>
    <w:rsid w:val="0027039E"/>
    <w:rsid w:val="00274AE6"/>
    <w:rsid w:val="00280F63"/>
    <w:rsid w:val="00283E17"/>
    <w:rsid w:val="002915D1"/>
    <w:rsid w:val="002944D4"/>
    <w:rsid w:val="00294E24"/>
    <w:rsid w:val="00295D6E"/>
    <w:rsid w:val="00296234"/>
    <w:rsid w:val="002B0801"/>
    <w:rsid w:val="0030040D"/>
    <w:rsid w:val="00303CF4"/>
    <w:rsid w:val="00310CBA"/>
    <w:rsid w:val="00310DA8"/>
    <w:rsid w:val="00332D83"/>
    <w:rsid w:val="00344DF5"/>
    <w:rsid w:val="003522B1"/>
    <w:rsid w:val="003644C1"/>
    <w:rsid w:val="0037083A"/>
    <w:rsid w:val="003716CE"/>
    <w:rsid w:val="003751BF"/>
    <w:rsid w:val="00381E0A"/>
    <w:rsid w:val="00383A10"/>
    <w:rsid w:val="00387135"/>
    <w:rsid w:val="0039141E"/>
    <w:rsid w:val="00393857"/>
    <w:rsid w:val="003A4119"/>
    <w:rsid w:val="003A63DC"/>
    <w:rsid w:val="003B0202"/>
    <w:rsid w:val="003B53BE"/>
    <w:rsid w:val="003C397F"/>
    <w:rsid w:val="003C5420"/>
    <w:rsid w:val="003C6FE3"/>
    <w:rsid w:val="003D4319"/>
    <w:rsid w:val="003E50CC"/>
    <w:rsid w:val="003F1ADA"/>
    <w:rsid w:val="00406344"/>
    <w:rsid w:val="00411751"/>
    <w:rsid w:val="00411EF7"/>
    <w:rsid w:val="0041463A"/>
    <w:rsid w:val="004202CA"/>
    <w:rsid w:val="0042143A"/>
    <w:rsid w:val="004246E1"/>
    <w:rsid w:val="004256FA"/>
    <w:rsid w:val="00431CE8"/>
    <w:rsid w:val="00435B65"/>
    <w:rsid w:val="004433DA"/>
    <w:rsid w:val="00444984"/>
    <w:rsid w:val="0044658E"/>
    <w:rsid w:val="00462F4C"/>
    <w:rsid w:val="00463DEC"/>
    <w:rsid w:val="00465CF9"/>
    <w:rsid w:val="0047119D"/>
    <w:rsid w:val="0047148E"/>
    <w:rsid w:val="00471EAD"/>
    <w:rsid w:val="00493185"/>
    <w:rsid w:val="004A7E54"/>
    <w:rsid w:val="004B0C63"/>
    <w:rsid w:val="004B16F8"/>
    <w:rsid w:val="004B2316"/>
    <w:rsid w:val="004C4E15"/>
    <w:rsid w:val="004D4375"/>
    <w:rsid w:val="004F0373"/>
    <w:rsid w:val="004F1C2B"/>
    <w:rsid w:val="004F432B"/>
    <w:rsid w:val="004F50E9"/>
    <w:rsid w:val="004F763F"/>
    <w:rsid w:val="005156E1"/>
    <w:rsid w:val="00523806"/>
    <w:rsid w:val="00532311"/>
    <w:rsid w:val="00544E38"/>
    <w:rsid w:val="00545A80"/>
    <w:rsid w:val="00556EE1"/>
    <w:rsid w:val="005573C4"/>
    <w:rsid w:val="00561C0C"/>
    <w:rsid w:val="00561F53"/>
    <w:rsid w:val="00566973"/>
    <w:rsid w:val="00571964"/>
    <w:rsid w:val="00575B10"/>
    <w:rsid w:val="00577C11"/>
    <w:rsid w:val="00583D35"/>
    <w:rsid w:val="00592219"/>
    <w:rsid w:val="0059392B"/>
    <w:rsid w:val="005947DC"/>
    <w:rsid w:val="00596FC6"/>
    <w:rsid w:val="0059760A"/>
    <w:rsid w:val="005A1027"/>
    <w:rsid w:val="005A7F62"/>
    <w:rsid w:val="005B06D6"/>
    <w:rsid w:val="005B6C9E"/>
    <w:rsid w:val="005D3C6C"/>
    <w:rsid w:val="005E2E84"/>
    <w:rsid w:val="005E4185"/>
    <w:rsid w:val="005E4AF5"/>
    <w:rsid w:val="005E6272"/>
    <w:rsid w:val="005F2BF0"/>
    <w:rsid w:val="005F3114"/>
    <w:rsid w:val="005F4020"/>
    <w:rsid w:val="00601859"/>
    <w:rsid w:val="00614FDF"/>
    <w:rsid w:val="0062170C"/>
    <w:rsid w:val="006228E1"/>
    <w:rsid w:val="00627D44"/>
    <w:rsid w:val="00630C62"/>
    <w:rsid w:val="00631828"/>
    <w:rsid w:val="00631EA6"/>
    <w:rsid w:val="00632FFF"/>
    <w:rsid w:val="00634C0C"/>
    <w:rsid w:val="0064149E"/>
    <w:rsid w:val="006444BA"/>
    <w:rsid w:val="00654039"/>
    <w:rsid w:val="006619E9"/>
    <w:rsid w:val="00671C72"/>
    <w:rsid w:val="00672502"/>
    <w:rsid w:val="00674AFE"/>
    <w:rsid w:val="006776F0"/>
    <w:rsid w:val="006810AA"/>
    <w:rsid w:val="00694690"/>
    <w:rsid w:val="006967F2"/>
    <w:rsid w:val="006974AB"/>
    <w:rsid w:val="006976C4"/>
    <w:rsid w:val="006B05AB"/>
    <w:rsid w:val="006B7F67"/>
    <w:rsid w:val="006C1422"/>
    <w:rsid w:val="006C7797"/>
    <w:rsid w:val="006D117B"/>
    <w:rsid w:val="006D2EA7"/>
    <w:rsid w:val="006D68F8"/>
    <w:rsid w:val="006E285E"/>
    <w:rsid w:val="006E6A19"/>
    <w:rsid w:val="006E6E31"/>
    <w:rsid w:val="006F00A8"/>
    <w:rsid w:val="006F714E"/>
    <w:rsid w:val="0070047C"/>
    <w:rsid w:val="007040A0"/>
    <w:rsid w:val="007069D6"/>
    <w:rsid w:val="00711180"/>
    <w:rsid w:val="00716A02"/>
    <w:rsid w:val="00722C09"/>
    <w:rsid w:val="00734150"/>
    <w:rsid w:val="007517A6"/>
    <w:rsid w:val="00751A11"/>
    <w:rsid w:val="00756205"/>
    <w:rsid w:val="00761C3B"/>
    <w:rsid w:val="00763B51"/>
    <w:rsid w:val="007661CF"/>
    <w:rsid w:val="00770F06"/>
    <w:rsid w:val="00780E63"/>
    <w:rsid w:val="007A1E24"/>
    <w:rsid w:val="007A45BC"/>
    <w:rsid w:val="007A531B"/>
    <w:rsid w:val="007B16C3"/>
    <w:rsid w:val="007B2941"/>
    <w:rsid w:val="007D0922"/>
    <w:rsid w:val="007D34E7"/>
    <w:rsid w:val="007E3753"/>
    <w:rsid w:val="007E4AB6"/>
    <w:rsid w:val="007F59BE"/>
    <w:rsid w:val="007F79F7"/>
    <w:rsid w:val="00810C54"/>
    <w:rsid w:val="00821191"/>
    <w:rsid w:val="0082676B"/>
    <w:rsid w:val="00836A3C"/>
    <w:rsid w:val="008443D2"/>
    <w:rsid w:val="008451D9"/>
    <w:rsid w:val="00852094"/>
    <w:rsid w:val="00870CC4"/>
    <w:rsid w:val="00873611"/>
    <w:rsid w:val="008824D4"/>
    <w:rsid w:val="008834D7"/>
    <w:rsid w:val="008912C8"/>
    <w:rsid w:val="00893243"/>
    <w:rsid w:val="008A4017"/>
    <w:rsid w:val="008B3C96"/>
    <w:rsid w:val="008B53CE"/>
    <w:rsid w:val="008B7242"/>
    <w:rsid w:val="008C7E15"/>
    <w:rsid w:val="008D2C62"/>
    <w:rsid w:val="008D48C3"/>
    <w:rsid w:val="008F0D9F"/>
    <w:rsid w:val="008F1C34"/>
    <w:rsid w:val="008F58CF"/>
    <w:rsid w:val="00902697"/>
    <w:rsid w:val="0090523A"/>
    <w:rsid w:val="00905C95"/>
    <w:rsid w:val="00910B1D"/>
    <w:rsid w:val="0091138C"/>
    <w:rsid w:val="00917412"/>
    <w:rsid w:val="0092200A"/>
    <w:rsid w:val="00922155"/>
    <w:rsid w:val="00922E93"/>
    <w:rsid w:val="00943A9F"/>
    <w:rsid w:val="00947EDA"/>
    <w:rsid w:val="00951570"/>
    <w:rsid w:val="0096797B"/>
    <w:rsid w:val="009700FA"/>
    <w:rsid w:val="0097026C"/>
    <w:rsid w:val="00970951"/>
    <w:rsid w:val="0097556E"/>
    <w:rsid w:val="00983D6C"/>
    <w:rsid w:val="0099051F"/>
    <w:rsid w:val="009933C7"/>
    <w:rsid w:val="009A60A4"/>
    <w:rsid w:val="009B0C5F"/>
    <w:rsid w:val="009B6E4C"/>
    <w:rsid w:val="009C0566"/>
    <w:rsid w:val="009C0C2A"/>
    <w:rsid w:val="009D36DC"/>
    <w:rsid w:val="009F51A6"/>
    <w:rsid w:val="009F7A66"/>
    <w:rsid w:val="00A00D17"/>
    <w:rsid w:val="00A05BA4"/>
    <w:rsid w:val="00A1423A"/>
    <w:rsid w:val="00A237D0"/>
    <w:rsid w:val="00A23ECB"/>
    <w:rsid w:val="00A30922"/>
    <w:rsid w:val="00A50050"/>
    <w:rsid w:val="00A6375F"/>
    <w:rsid w:val="00A63B5F"/>
    <w:rsid w:val="00A7604B"/>
    <w:rsid w:val="00A80E04"/>
    <w:rsid w:val="00A90DB4"/>
    <w:rsid w:val="00AA3AD4"/>
    <w:rsid w:val="00AA6341"/>
    <w:rsid w:val="00AA731D"/>
    <w:rsid w:val="00AB29C8"/>
    <w:rsid w:val="00AB6BFA"/>
    <w:rsid w:val="00AB76FC"/>
    <w:rsid w:val="00AC0074"/>
    <w:rsid w:val="00AC2D6A"/>
    <w:rsid w:val="00AC2F30"/>
    <w:rsid w:val="00AC3855"/>
    <w:rsid w:val="00AC4336"/>
    <w:rsid w:val="00AE157A"/>
    <w:rsid w:val="00AE1D6C"/>
    <w:rsid w:val="00AF325D"/>
    <w:rsid w:val="00AF416C"/>
    <w:rsid w:val="00B0519A"/>
    <w:rsid w:val="00B07A26"/>
    <w:rsid w:val="00B128DF"/>
    <w:rsid w:val="00B14DDD"/>
    <w:rsid w:val="00B22D15"/>
    <w:rsid w:val="00B2624A"/>
    <w:rsid w:val="00B2737D"/>
    <w:rsid w:val="00B32ABA"/>
    <w:rsid w:val="00B375E6"/>
    <w:rsid w:val="00B577E1"/>
    <w:rsid w:val="00B60D79"/>
    <w:rsid w:val="00B723F0"/>
    <w:rsid w:val="00B85170"/>
    <w:rsid w:val="00B9058C"/>
    <w:rsid w:val="00B91297"/>
    <w:rsid w:val="00B97204"/>
    <w:rsid w:val="00BA14AC"/>
    <w:rsid w:val="00BB43FC"/>
    <w:rsid w:val="00BC6872"/>
    <w:rsid w:val="00BC71CE"/>
    <w:rsid w:val="00BD06C0"/>
    <w:rsid w:val="00BD3047"/>
    <w:rsid w:val="00BE2D9E"/>
    <w:rsid w:val="00BE4287"/>
    <w:rsid w:val="00BE59EC"/>
    <w:rsid w:val="00BF1A1F"/>
    <w:rsid w:val="00C00488"/>
    <w:rsid w:val="00C00539"/>
    <w:rsid w:val="00C00C8A"/>
    <w:rsid w:val="00C01BE0"/>
    <w:rsid w:val="00C02732"/>
    <w:rsid w:val="00C07E06"/>
    <w:rsid w:val="00C1123B"/>
    <w:rsid w:val="00C13111"/>
    <w:rsid w:val="00C15AD7"/>
    <w:rsid w:val="00C20FC5"/>
    <w:rsid w:val="00C23508"/>
    <w:rsid w:val="00C46558"/>
    <w:rsid w:val="00C637EC"/>
    <w:rsid w:val="00C64596"/>
    <w:rsid w:val="00C765E2"/>
    <w:rsid w:val="00C8443E"/>
    <w:rsid w:val="00C85A4E"/>
    <w:rsid w:val="00C87127"/>
    <w:rsid w:val="00C93FB3"/>
    <w:rsid w:val="00CA1390"/>
    <w:rsid w:val="00CA6A92"/>
    <w:rsid w:val="00CB2112"/>
    <w:rsid w:val="00CB5F9D"/>
    <w:rsid w:val="00CB6AE3"/>
    <w:rsid w:val="00CD0B6C"/>
    <w:rsid w:val="00CD1F16"/>
    <w:rsid w:val="00CD3FAC"/>
    <w:rsid w:val="00CD7BD1"/>
    <w:rsid w:val="00CE0943"/>
    <w:rsid w:val="00D00B34"/>
    <w:rsid w:val="00D00CE1"/>
    <w:rsid w:val="00D02C75"/>
    <w:rsid w:val="00D04713"/>
    <w:rsid w:val="00D04CE4"/>
    <w:rsid w:val="00D10FAE"/>
    <w:rsid w:val="00D23945"/>
    <w:rsid w:val="00D24C33"/>
    <w:rsid w:val="00D25212"/>
    <w:rsid w:val="00D3633B"/>
    <w:rsid w:val="00D479CC"/>
    <w:rsid w:val="00D63D7A"/>
    <w:rsid w:val="00D63E18"/>
    <w:rsid w:val="00D659D1"/>
    <w:rsid w:val="00D723D9"/>
    <w:rsid w:val="00D76E47"/>
    <w:rsid w:val="00D816CE"/>
    <w:rsid w:val="00D84357"/>
    <w:rsid w:val="00D8513E"/>
    <w:rsid w:val="00DB7165"/>
    <w:rsid w:val="00DC3B17"/>
    <w:rsid w:val="00DC51DE"/>
    <w:rsid w:val="00DE7C22"/>
    <w:rsid w:val="00E145A1"/>
    <w:rsid w:val="00E20649"/>
    <w:rsid w:val="00E2541D"/>
    <w:rsid w:val="00E37D6A"/>
    <w:rsid w:val="00E410C1"/>
    <w:rsid w:val="00E46365"/>
    <w:rsid w:val="00E523E0"/>
    <w:rsid w:val="00E52A9B"/>
    <w:rsid w:val="00E55811"/>
    <w:rsid w:val="00E71E50"/>
    <w:rsid w:val="00E76E27"/>
    <w:rsid w:val="00E81785"/>
    <w:rsid w:val="00E84280"/>
    <w:rsid w:val="00E844D9"/>
    <w:rsid w:val="00EA3D18"/>
    <w:rsid w:val="00EC1858"/>
    <w:rsid w:val="00EC4D1D"/>
    <w:rsid w:val="00EC4DA3"/>
    <w:rsid w:val="00EC6482"/>
    <w:rsid w:val="00EE1AF0"/>
    <w:rsid w:val="00EE4163"/>
    <w:rsid w:val="00EF1BB7"/>
    <w:rsid w:val="00EF22BA"/>
    <w:rsid w:val="00EF7412"/>
    <w:rsid w:val="00F078E2"/>
    <w:rsid w:val="00F12227"/>
    <w:rsid w:val="00F12FC8"/>
    <w:rsid w:val="00F17343"/>
    <w:rsid w:val="00F24424"/>
    <w:rsid w:val="00F41CC5"/>
    <w:rsid w:val="00F4224F"/>
    <w:rsid w:val="00F42B9D"/>
    <w:rsid w:val="00F45641"/>
    <w:rsid w:val="00F47A93"/>
    <w:rsid w:val="00F503FD"/>
    <w:rsid w:val="00F52C8B"/>
    <w:rsid w:val="00F774B3"/>
    <w:rsid w:val="00F84E09"/>
    <w:rsid w:val="00F905FF"/>
    <w:rsid w:val="00F9393A"/>
    <w:rsid w:val="00F96DFC"/>
    <w:rsid w:val="00FB116B"/>
    <w:rsid w:val="00FB3986"/>
    <w:rsid w:val="00FB5F99"/>
    <w:rsid w:val="00FC0254"/>
    <w:rsid w:val="00FC1E53"/>
    <w:rsid w:val="00FC353E"/>
    <w:rsid w:val="00FC38D9"/>
    <w:rsid w:val="00FC4603"/>
    <w:rsid w:val="00FD3895"/>
    <w:rsid w:val="00FE44A1"/>
    <w:rsid w:val="00FE4F65"/>
    <w:rsid w:val="00FF3240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8A45D4"/>
  <w15:docId w15:val="{2747F035-6FE3-439B-9D09-6EC0B24A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17412"/>
    <w:pPr>
      <w:spacing w:after="120"/>
      <w:jc w:val="both"/>
    </w:pPr>
    <w:rPr>
      <w:rFonts w:ascii="Arial" w:hAnsi="Arial"/>
      <w:sz w:val="28"/>
      <w:szCs w:val="24"/>
    </w:rPr>
  </w:style>
  <w:style w:type="paragraph" w:styleId="berschrift1">
    <w:name w:val="heading 1"/>
    <w:basedOn w:val="Standard"/>
    <w:next w:val="Standard"/>
    <w:qFormat/>
    <w:rsid w:val="0037083A"/>
    <w:pPr>
      <w:keepNext/>
      <w:spacing w:before="240" w:after="60"/>
      <w:jc w:val="left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berschrift1"/>
    <w:next w:val="Standard"/>
    <w:qFormat/>
    <w:rsid w:val="00F12227"/>
    <w:pPr>
      <w:spacing w:before="360"/>
      <w:outlineLvl w:val="1"/>
    </w:pPr>
    <w:rPr>
      <w:bCs w:val="0"/>
      <w:iCs/>
      <w:sz w:val="24"/>
      <w:szCs w:val="28"/>
    </w:rPr>
  </w:style>
  <w:style w:type="paragraph" w:styleId="berschrift3">
    <w:name w:val="heading 3"/>
    <w:basedOn w:val="berschrift2"/>
    <w:next w:val="Standard"/>
    <w:qFormat/>
    <w:rsid w:val="001C1442"/>
    <w:pPr>
      <w:pBdr>
        <w:top w:val="single" w:sz="4" w:space="1" w:color="auto"/>
      </w:pBdr>
      <w:outlineLvl w:val="2"/>
    </w:pPr>
    <w:rPr>
      <w:bCs/>
      <w:sz w:val="28"/>
      <w:szCs w:val="24"/>
    </w:rPr>
  </w:style>
  <w:style w:type="paragraph" w:styleId="berschrift4">
    <w:name w:val="heading 4"/>
    <w:basedOn w:val="berschrift3"/>
    <w:next w:val="Standard"/>
    <w:qFormat/>
    <w:rsid w:val="009F51A6"/>
    <w:pPr>
      <w:outlineLvl w:val="3"/>
    </w:pPr>
    <w:rPr>
      <w:b w:val="0"/>
      <w:bCs w:val="0"/>
      <w:szCs w:val="28"/>
      <w:u w:val="single"/>
    </w:rPr>
  </w:style>
  <w:style w:type="paragraph" w:styleId="berschrift5">
    <w:name w:val="heading 5"/>
    <w:basedOn w:val="Standard"/>
    <w:next w:val="Standard"/>
    <w:qFormat/>
    <w:rsid w:val="003D4319"/>
    <w:pPr>
      <w:spacing w:before="240"/>
      <w:outlineLvl w:val="4"/>
    </w:pPr>
    <w:rPr>
      <w:b/>
      <w:bCs/>
      <w:i/>
      <w:i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Aufgezhlt">
    <w:name w:val="Formatvorlage Aufgezählt"/>
    <w:basedOn w:val="KeineListe"/>
    <w:rsid w:val="009F51A6"/>
    <w:pPr>
      <w:numPr>
        <w:numId w:val="1"/>
      </w:numPr>
    </w:pPr>
  </w:style>
  <w:style w:type="paragraph" w:customStyle="1" w:styleId="Nummerierung">
    <w:name w:val="Nummerierung"/>
    <w:basedOn w:val="Standard"/>
    <w:rsid w:val="00905C95"/>
    <w:pPr>
      <w:numPr>
        <w:numId w:val="3"/>
      </w:numPr>
      <w:spacing w:before="120"/>
    </w:pPr>
  </w:style>
  <w:style w:type="paragraph" w:styleId="Kopfzeile">
    <w:name w:val="header"/>
    <w:basedOn w:val="Standard"/>
    <w:rsid w:val="00471EA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71EA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FF6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character" w:customStyle="1" w:styleId="FormatvorlageCourierNew9pt">
    <w:name w:val="Formatvorlage Courier New 9 pt"/>
    <w:rsid w:val="00CE0943"/>
    <w:rPr>
      <w:rFonts w:ascii="Courier New" w:hAnsi="Courier New"/>
      <w:sz w:val="20"/>
    </w:rPr>
  </w:style>
  <w:style w:type="character" w:customStyle="1" w:styleId="contenttitle">
    <w:name w:val="contenttitle"/>
    <w:basedOn w:val="Absatz-Standardschriftart"/>
    <w:rsid w:val="00B85170"/>
  </w:style>
  <w:style w:type="character" w:styleId="Hyperlink">
    <w:name w:val="Hyperlink"/>
    <w:rsid w:val="00B85170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semiHidden/>
    <w:rsid w:val="00310CBA"/>
  </w:style>
  <w:style w:type="paragraph" w:styleId="Verzeichnis2">
    <w:name w:val="toc 2"/>
    <w:basedOn w:val="Standard"/>
    <w:next w:val="Standard"/>
    <w:autoRedefine/>
    <w:semiHidden/>
    <w:rsid w:val="00310CBA"/>
    <w:pPr>
      <w:ind w:left="220"/>
    </w:pPr>
  </w:style>
  <w:style w:type="character" w:styleId="Seitenzahl">
    <w:name w:val="page number"/>
    <w:basedOn w:val="Absatz-Standardschriftart"/>
    <w:rsid w:val="003D4319"/>
  </w:style>
  <w:style w:type="character" w:customStyle="1" w:styleId="pointnormal">
    <w:name w:val="point_normal"/>
    <w:basedOn w:val="Absatz-Standardschriftart"/>
    <w:rsid w:val="003D4319"/>
  </w:style>
  <w:style w:type="paragraph" w:customStyle="1" w:styleId="a-Aufzhlung">
    <w:name w:val="a-Aufzählung"/>
    <w:basedOn w:val="Standard"/>
    <w:rsid w:val="005A1027"/>
    <w:pPr>
      <w:numPr>
        <w:numId w:val="2"/>
      </w:numPr>
      <w:spacing w:before="40" w:after="40" w:line="240" w:lineRule="atLeast"/>
      <w:jc w:val="left"/>
    </w:pPr>
  </w:style>
  <w:style w:type="paragraph" w:customStyle="1" w:styleId="FormatvorlageNummerierungKursiv">
    <w:name w:val="Formatvorlage Nummerierung + Kursiv"/>
    <w:basedOn w:val="Nummerierung"/>
    <w:rsid w:val="005B06D6"/>
    <w:pPr>
      <w:spacing w:before="0"/>
    </w:pPr>
    <w:rPr>
      <w:i/>
      <w:iCs/>
    </w:rPr>
  </w:style>
  <w:style w:type="numbering" w:customStyle="1" w:styleId="FormatvorlageNummerierteListe">
    <w:name w:val="Formatvorlage Nummerierte Liste"/>
    <w:basedOn w:val="KeineListe"/>
    <w:rsid w:val="000A288D"/>
    <w:pPr>
      <w:numPr>
        <w:numId w:val="16"/>
      </w:numPr>
    </w:pPr>
  </w:style>
  <w:style w:type="paragraph" w:styleId="Sprechblasentext">
    <w:name w:val="Balloon Text"/>
    <w:basedOn w:val="Standard"/>
    <w:link w:val="SprechblasentextZchn"/>
    <w:rsid w:val="009C0C2A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C0C2A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EE1AF0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A6375F"/>
    <w:rPr>
      <w:rFonts w:ascii="Arial" w:hAnsi="Arial"/>
      <w:sz w:val="28"/>
      <w:szCs w:val="24"/>
    </w:rPr>
  </w:style>
  <w:style w:type="paragraph" w:styleId="Listenabsatz">
    <w:name w:val="List Paragraph"/>
    <w:basedOn w:val="Standard"/>
    <w:uiPriority w:val="34"/>
    <w:qFormat/>
    <w:rsid w:val="00EC6482"/>
    <w:pPr>
      <w:ind w:left="720"/>
      <w:contextualSpacing/>
    </w:pPr>
  </w:style>
  <w:style w:type="character" w:customStyle="1" w:styleId="cwcot">
    <w:name w:val="cwcot"/>
    <w:basedOn w:val="Absatz-Standardschriftart"/>
    <w:rsid w:val="00084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215326/open-source-c-sharp-code-to-present-wave-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.wikipedia.org/wiki/RIFF_WA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DF627035.dotm</Template>
  <TotalTime>0</TotalTime>
  <Pages>2</Pages>
  <Words>611</Words>
  <Characters>3850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Cisco</vt:lpstr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Cisco</dc:title>
  <dc:creator>Ventus Inc.</dc:creator>
  <cp:lastModifiedBy>banfelder_max</cp:lastModifiedBy>
  <cp:revision>7</cp:revision>
  <cp:lastPrinted>2012-10-31T09:21:00Z</cp:lastPrinted>
  <dcterms:created xsi:type="dcterms:W3CDTF">2016-03-07T16:33:00Z</dcterms:created>
  <dcterms:modified xsi:type="dcterms:W3CDTF">2018-11-19T08:29:00Z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